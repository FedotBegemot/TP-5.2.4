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45A88" w14:textId="27C93047" w:rsidR="00D561CB" w:rsidRDefault="00D561CB" w:rsidP="00D561CB">
      <w:pPr>
        <w:tabs>
          <w:tab w:val="left" w:pos="2650"/>
          <w:tab w:val="left" w:pos="10190"/>
        </w:tabs>
        <w:spacing w:before="74" w:line="240" w:lineRule="auto"/>
        <w:ind w:left="1080"/>
        <w:contextualSpacing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                   Воронежский Государственный Университет</w:t>
      </w:r>
      <w:r>
        <w:rPr>
          <w:i/>
          <w:sz w:val="28"/>
          <w:szCs w:val="28"/>
          <w:u w:val="single"/>
        </w:rPr>
        <w:tab/>
      </w:r>
    </w:p>
    <w:p w14:paraId="10C1F9FC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2"/>
        <w:contextualSpacing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организации – разработчика ТЗ на АС</w:t>
      </w:r>
    </w:p>
    <w:p w14:paraId="7CA00592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</w:p>
    <w:p w14:paraId="2202A7C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18"/>
          <w:szCs w:val="18"/>
        </w:rPr>
        <w:sectPr w:rsidR="00D561CB">
          <w:footerReference w:type="first" r:id="rId9"/>
          <w:pgSz w:w="11910" w:h="16840"/>
          <w:pgMar w:top="1040" w:right="140" w:bottom="280" w:left="160" w:header="720" w:footer="720" w:gutter="0"/>
          <w:pgNumType w:start="1"/>
          <w:cols w:space="720"/>
        </w:sectPr>
      </w:pPr>
    </w:p>
    <w:p w14:paraId="5AEA5860" w14:textId="77777777" w:rsidR="00D561CB" w:rsidRDefault="00D561CB" w:rsidP="00D561CB">
      <w:pPr>
        <w:pStyle w:val="1"/>
        <w:spacing w:before="89" w:line="240" w:lineRule="auto"/>
        <w:ind w:left="1993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УТВЕРЖДАЮ</w:t>
      </w:r>
    </w:p>
    <w:p w14:paraId="6B4D3CBB" w14:textId="77777777" w:rsidR="00D561CB" w:rsidRDefault="00D561CB" w:rsidP="00D561CB">
      <w:pPr>
        <w:spacing w:before="184" w:line="240" w:lineRule="auto"/>
        <w:ind w:left="300" w:right="22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Клейменов Илья Валерьевич (Ассистент, Воронежский Государственный</w:t>
      </w:r>
    </w:p>
    <w:p w14:paraId="0D1FB451" w14:textId="77777777" w:rsidR="00D561CB" w:rsidRDefault="00D561CB" w:rsidP="00D561CB">
      <w:pPr>
        <w:spacing w:before="1" w:line="240" w:lineRule="auto"/>
        <w:ind w:firstLine="30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Университет)</w:t>
      </w:r>
    </w:p>
    <w:p w14:paraId="14554DF0" w14:textId="1641A8C5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00" w:right="3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заказчика АС)</w:t>
      </w:r>
    </w:p>
    <w:p w14:paraId="6FF4422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00" w:right="36"/>
        <w:contextualSpacing/>
        <w:rPr>
          <w:color w:val="000000"/>
          <w:sz w:val="28"/>
          <w:szCs w:val="28"/>
        </w:rPr>
      </w:pPr>
    </w:p>
    <w:p w14:paraId="279BA0BE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159" w:line="240" w:lineRule="auto"/>
        <w:ind w:left="30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44F5F1F2" w14:textId="5FDD4D0F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подписи </w:t>
      </w:r>
    </w:p>
    <w:p w14:paraId="4AAA471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2677A" w14:textId="47E22B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77F86D9D" w14:textId="77777777" w:rsidR="00D561CB" w:rsidRDefault="00D561CB" w:rsidP="00D561CB">
      <w:pPr>
        <w:spacing w:before="5" w:line="240" w:lineRule="auto"/>
        <w:ind w:firstLine="300"/>
        <w:contextualSpacing/>
        <w:rPr>
          <w:i/>
          <w:sz w:val="28"/>
          <w:szCs w:val="28"/>
        </w:r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10920604" w14:textId="77777777" w:rsidR="00D561CB" w:rsidRDefault="00D561CB" w:rsidP="00D561CB">
      <w:pPr>
        <w:pStyle w:val="1"/>
        <w:spacing w:before="89" w:line="240" w:lineRule="auto"/>
        <w:ind w:left="1993"/>
        <w:contextualSpacing/>
        <w:rPr>
          <w:rFonts w:ascii="Times New Roman" w:eastAsia="Times New Roman" w:hAnsi="Times New Roman" w:cs="Times New Roman"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</w:rPr>
        <w:t>УТВЕРЖДАЮ</w:t>
      </w:r>
    </w:p>
    <w:p w14:paraId="4CFD832C" w14:textId="77777777" w:rsidR="00D561CB" w:rsidRDefault="00D561CB" w:rsidP="00D561CB">
      <w:pPr>
        <w:spacing w:before="184" w:line="240" w:lineRule="auto"/>
        <w:ind w:firstLine="30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Свиридов Фёдор Юрьевич</w:t>
      </w:r>
    </w:p>
    <w:p w14:paraId="349DFFE8" w14:textId="77777777" w:rsidR="00D561CB" w:rsidRDefault="00D561CB" w:rsidP="00D561CB">
      <w:pPr>
        <w:spacing w:before="26" w:line="240" w:lineRule="auto"/>
        <w:ind w:left="300" w:right="27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(Студент, Воронежский Государственный Университет)</w:t>
      </w:r>
    </w:p>
    <w:p w14:paraId="2C6F47B7" w14:textId="28A31A6D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0" w:right="29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разработчика АС)</w:t>
      </w:r>
    </w:p>
    <w:p w14:paraId="143995F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0" w:right="296"/>
        <w:contextualSpacing/>
        <w:rPr>
          <w:color w:val="000000"/>
          <w:sz w:val="28"/>
          <w:szCs w:val="28"/>
        </w:rPr>
      </w:pPr>
    </w:p>
    <w:p w14:paraId="441F088E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159" w:line="240" w:lineRule="auto"/>
        <w:ind w:left="30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7597F797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288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одпись</w:t>
      </w:r>
      <w:r>
        <w:rPr>
          <w:color w:val="000000"/>
          <w:sz w:val="28"/>
          <w:szCs w:val="28"/>
        </w:rPr>
        <w:tab/>
        <w:t>подписи</w:t>
      </w:r>
    </w:p>
    <w:p w14:paraId="2D99178B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6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24B0C" w14:textId="569BAF18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667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0D05FA7B" w14:textId="0176863E" w:rsidR="00D561CB" w:rsidRDefault="00D561CB" w:rsidP="00D561CB">
      <w:pPr>
        <w:spacing w:before="5" w:line="240" w:lineRule="auto"/>
        <w:ind w:firstLine="300"/>
        <w:contextualSpacing/>
        <w:rPr>
          <w:i/>
          <w:sz w:val="28"/>
          <w:szCs w:val="28"/>
        </w:rPr>
        <w:sectPr w:rsidR="00D561CB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541" w:space="528"/>
            <w:col w:w="5541" w:space="0"/>
          </w:cols>
        </w:sect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39670279" w14:textId="77777777" w:rsidR="00D561CB" w:rsidRPr="00D561CB" w:rsidRDefault="00D561CB" w:rsidP="00D561CB">
      <w:pPr>
        <w:tabs>
          <w:tab w:val="left" w:pos="1671"/>
          <w:tab w:val="left" w:pos="10190"/>
        </w:tabs>
        <w:spacing w:before="89" w:line="240" w:lineRule="auto"/>
        <w:ind w:left="834"/>
        <w:contextualSpacing/>
        <w:jc w:val="center"/>
        <w:rPr>
          <w:i/>
          <w:color w:val="000000" w:themeColor="text1"/>
          <w:sz w:val="28"/>
          <w:szCs w:val="28"/>
        </w:rPr>
      </w:pPr>
      <w:r w:rsidRPr="00D561CB">
        <w:rPr>
          <w:i/>
          <w:color w:val="000000" w:themeColor="text1"/>
          <w:sz w:val="28"/>
          <w:szCs w:val="28"/>
          <w:u w:val="single"/>
        </w:rPr>
        <w:t>Приложение для составления университетского расписания</w:t>
      </w:r>
    </w:p>
    <w:p w14:paraId="3FD6A1DE" w14:textId="6C4DD86D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вида АС</w:t>
      </w:r>
    </w:p>
    <w:p w14:paraId="0174B620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color w:val="000000"/>
          <w:sz w:val="28"/>
          <w:szCs w:val="28"/>
        </w:rPr>
      </w:pPr>
    </w:p>
    <w:p w14:paraId="280C872F" w14:textId="77777777" w:rsidR="00D561CB" w:rsidRPr="00D561CB" w:rsidRDefault="00D561CB" w:rsidP="00D561CB">
      <w:pPr>
        <w:tabs>
          <w:tab w:val="left" w:pos="2161"/>
          <w:tab w:val="left" w:pos="10190"/>
        </w:tabs>
        <w:spacing w:before="184" w:line="240" w:lineRule="auto"/>
        <w:ind w:left="834"/>
        <w:contextualSpacing/>
        <w:jc w:val="center"/>
        <w:rPr>
          <w:i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D561CB">
        <w:rPr>
          <w:i/>
          <w:color w:val="000000" w:themeColor="text1"/>
          <w:sz w:val="28"/>
          <w:szCs w:val="28"/>
          <w:u w:val="single"/>
        </w:rPr>
        <w:t>Расписание занятий для ВУЗов</w:t>
      </w:r>
    </w:p>
    <w:p w14:paraId="03AADF22" w14:textId="757BAC15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объекта автоматизации</w:t>
      </w:r>
    </w:p>
    <w:p w14:paraId="2485A64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color w:val="000000"/>
          <w:sz w:val="28"/>
          <w:szCs w:val="28"/>
        </w:rPr>
      </w:pPr>
    </w:p>
    <w:p w14:paraId="4D3ED2A6" w14:textId="77777777" w:rsidR="00D561CB" w:rsidRDefault="00D561CB" w:rsidP="00D561CB">
      <w:pPr>
        <w:tabs>
          <w:tab w:val="left" w:pos="2439"/>
          <w:tab w:val="left" w:pos="5509"/>
        </w:tabs>
        <w:spacing w:before="185" w:line="240" w:lineRule="auto"/>
        <w:ind w:left="831"/>
        <w:contextualSpacing/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«</w:t>
      </w:r>
      <w:proofErr w:type="spellStart"/>
      <w:r>
        <w:rPr>
          <w:sz w:val="28"/>
          <w:szCs w:val="28"/>
          <w:u w:val="single"/>
        </w:rPr>
        <w:t>UnivTimetable</w:t>
      </w:r>
      <w:proofErr w:type="spellEnd"/>
      <w:r>
        <w:rPr>
          <w:i/>
          <w:sz w:val="28"/>
          <w:szCs w:val="28"/>
          <w:u w:val="single"/>
        </w:rPr>
        <w:t>»</w:t>
      </w:r>
    </w:p>
    <w:p w14:paraId="7E240617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0"/>
        <w:contextualSpacing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сокращенное наименование АС</w:t>
      </w:r>
    </w:p>
    <w:p w14:paraId="470A8DC0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0"/>
        <w:contextualSpacing/>
        <w:jc w:val="center"/>
        <w:rPr>
          <w:color w:val="000000"/>
          <w:sz w:val="28"/>
          <w:szCs w:val="28"/>
        </w:rPr>
      </w:pPr>
    </w:p>
    <w:p w14:paraId="7AECE014" w14:textId="77777777" w:rsidR="00D561CB" w:rsidRDefault="00D561CB" w:rsidP="00D561CB">
      <w:pPr>
        <w:pStyle w:val="1"/>
        <w:spacing w:line="240" w:lineRule="auto"/>
        <w:ind w:left="834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ТЕХНИЧЕСКОЕ ЗАДАНИЕ</w:t>
      </w:r>
    </w:p>
    <w:p w14:paraId="2B7DC973" w14:textId="77777777" w:rsidR="00D561CB" w:rsidRDefault="00D561CB" w:rsidP="00D561CB">
      <w:pPr>
        <w:spacing w:before="187" w:line="240" w:lineRule="auto"/>
        <w:ind w:left="4842" w:right="400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  <w:u w:val="single"/>
        </w:rPr>
        <w:t xml:space="preserve"> </w:t>
      </w:r>
      <w:r w:rsidRPr="00D561CB">
        <w:rPr>
          <w:i/>
          <w:color w:val="000000" w:themeColor="text1"/>
          <w:sz w:val="28"/>
          <w:szCs w:val="28"/>
          <w:u w:val="single"/>
        </w:rPr>
        <w:t>2-21</w:t>
      </w:r>
      <w:r w:rsidRPr="00D561CB">
        <w:rPr>
          <w:i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листах</w:t>
      </w:r>
    </w:p>
    <w:p w14:paraId="6C5D5D98" w14:textId="3647DDF6" w:rsidR="00D561CB" w:rsidRDefault="00D561CB" w:rsidP="00D561CB">
      <w:pPr>
        <w:spacing w:before="187" w:line="240" w:lineRule="auto"/>
        <w:ind w:left="4775" w:right="4001" w:firstLine="67"/>
        <w:contextualSpacing/>
        <w:jc w:val="center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Действует с </w:t>
      </w:r>
      <w:r>
        <w:rPr>
          <w:i/>
          <w:sz w:val="28"/>
          <w:szCs w:val="28"/>
          <w:u w:val="single"/>
        </w:rPr>
        <w:t>25.03.2022</w:t>
      </w:r>
    </w:p>
    <w:p w14:paraId="7E1AF1BE" w14:textId="77777777" w:rsidR="00D561CB" w:rsidRDefault="00D561CB" w:rsidP="00D561CB">
      <w:pPr>
        <w:spacing w:before="187" w:line="240" w:lineRule="auto"/>
        <w:ind w:left="4253" w:right="4001"/>
        <w:contextualSpacing/>
        <w:jc w:val="center"/>
        <w:rPr>
          <w:i/>
          <w:sz w:val="28"/>
          <w:szCs w:val="28"/>
        </w:rPr>
      </w:pPr>
    </w:p>
    <w:p w14:paraId="54DC73A6" w14:textId="77777777" w:rsidR="00D561CB" w:rsidRDefault="00D561CB" w:rsidP="00D561CB">
      <w:pPr>
        <w:pStyle w:val="1"/>
        <w:spacing w:before="137" w:line="240" w:lineRule="auto"/>
        <w:ind w:left="230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СОГЛАСОВАНО</w:t>
      </w:r>
    </w:p>
    <w:p w14:paraId="284D82A5" w14:textId="77777777" w:rsidR="00D561CB" w:rsidRDefault="00D561CB" w:rsidP="00D561CB">
      <w:pPr>
        <w:spacing w:before="184" w:line="240" w:lineRule="auto"/>
        <w:ind w:firstLine="485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Тарасов Вячеслав Сергеевич (Старший</w:t>
      </w:r>
    </w:p>
    <w:p w14:paraId="4099B787" w14:textId="77777777" w:rsidR="00D561CB" w:rsidRDefault="00D561CB" w:rsidP="00D561CB">
      <w:pPr>
        <w:spacing w:before="27" w:line="240" w:lineRule="auto"/>
        <w:ind w:left="485" w:right="5089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преподаватель, Воронежский Государственный Университет)</w:t>
      </w:r>
    </w:p>
    <w:p w14:paraId="642289BC" w14:textId="6AB8FBE2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5" w:right="6175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заказчика АС)</w:t>
      </w:r>
    </w:p>
    <w:p w14:paraId="55A402A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5" w:right="6175"/>
        <w:contextualSpacing/>
        <w:rPr>
          <w:color w:val="000000"/>
          <w:sz w:val="28"/>
          <w:szCs w:val="28"/>
        </w:rPr>
      </w:pPr>
    </w:p>
    <w:p w14:paraId="1C0AED6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166" w:line="240" w:lineRule="auto"/>
        <w:ind w:left="485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5F90F36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подписи </w:t>
      </w:r>
    </w:p>
    <w:p w14:paraId="5EF5E6E9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17448" w14:textId="56D5B10B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6C16EA63" w14:textId="77777777" w:rsidR="00D561CB" w:rsidRDefault="00D561CB" w:rsidP="00D561CB">
      <w:pPr>
        <w:spacing w:before="1" w:line="240" w:lineRule="auto"/>
        <w:ind w:left="485"/>
        <w:contextualSpacing/>
        <w:rPr>
          <w:i/>
          <w:sz w:val="28"/>
          <w:szCs w:val="28"/>
        </w:rPr>
        <w:sectPr w:rsidR="00D561C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462AB7F3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2864"/>
          <w:tab w:val="left" w:pos="4214"/>
          <w:tab w:val="left" w:pos="6117"/>
        </w:tabs>
        <w:ind w:right="567"/>
        <w:rPr>
          <w:color w:val="000000"/>
          <w:sz w:val="28"/>
          <w:szCs w:val="28"/>
        </w:rPr>
        <w:sectPr w:rsidR="00D561CB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4CB44DB" w14:textId="018D0F0A" w:rsidR="003F42E2" w:rsidRPr="00092702" w:rsidRDefault="00842354" w:rsidP="002968DC">
      <w:pPr>
        <w:pStyle w:val="afff5"/>
      </w:pPr>
      <w:bookmarkStart w:id="1" w:name="_heading=h.30j0zll" w:colFirst="0" w:colLast="0"/>
      <w:bookmarkStart w:id="2" w:name="_Toc130568523"/>
      <w:bookmarkEnd w:id="1"/>
      <w:r w:rsidRPr="00092702">
        <w:lastRenderedPageBreak/>
        <w:t>Содержание</w:t>
      </w:r>
      <w:bookmarkEnd w:id="2"/>
    </w:p>
    <w:sdt>
      <w:sdtPr>
        <w:id w:val="-2687770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619D10F" w14:textId="42FF5B41" w:rsidR="00BD571A" w:rsidRPr="00BD571A" w:rsidRDefault="00EA01F3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57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571A">
            <w:rPr>
              <w:rFonts w:ascii="Times New Roman" w:hAnsi="Times New Roman" w:cs="Times New Roman"/>
              <w:sz w:val="28"/>
              <w:szCs w:val="28"/>
            </w:rPr>
            <w:instrText xml:space="preserve"> TOC \h \z \t "Введение/заключение;1;Название главы;1;Название параграфа;2;Название пункта;3;Приложения;1;Содержание;1;Заголовок списка используемых источников;1" </w:instrText>
          </w:r>
          <w:r w:rsidRPr="00BD57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568523" w:history="1">
            <w:r w:rsidR="00BD571A"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_Toc130568523 \h </w:instrText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D571A"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5EBD7" w14:textId="75339D5A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4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_Toc130568524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56434" w14:textId="51A9BA8F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5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1.1 Понятия и термины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_Toc130568525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21B93" w14:textId="332E4FDB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6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1.2 Полное наименование системы и ее условное обозначение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_Toc130568526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89377" w14:textId="393C7572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7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исполнителя и заказчика приложения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_Toc130568527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3DDC" w14:textId="69EDD17A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8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1.3.1 Наименование заказчика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_Toc130568528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7DDB0" w14:textId="2D47FB60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29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1.3.2 Наименование исполнителя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_Toc130568529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08EB0" w14:textId="1C849F13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0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_Toc130568530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EE967" w14:textId="619475A5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1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1.5 Плановые сроки начала и окончания работы по созданию системы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_Toc130568531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CEACF" w14:textId="65C3B9FD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2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1.6 Порядок оформления и предъявления заказчику результатов работы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_Toc130568532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8F19A" w14:textId="09144750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3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_Toc130568533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951BA" w14:textId="4D5A1F1A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4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2.1 Назначение проекта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_Toc130568534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1098F" w14:textId="3C2BF17E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5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2.2 Цели проекта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_Toc130568535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8AD9C" w14:textId="2A3A9829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6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 Задачи Проекта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_Toc130568536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8FA6A" w14:textId="0F7DB9F3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7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2.3.1 Для преподавателя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_Toc130568537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B6596" w14:textId="3676913B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8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2.3.2 Для старосты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_Toc130568538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5045B" w14:textId="26D95056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39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2.3.3 Для администратора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_Toc130568539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5013C" w14:textId="6D791F58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0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 Требования к системе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_Toc130568540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D1D09" w14:textId="15215E61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1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 Требования к системе в целом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_Toc130568541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FAB9F" w14:textId="254A4747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2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3.1.1 Требование к структуре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_Toc130568542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7EC4B" w14:textId="296346D7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3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3.1.2 Требование к эргономике и технической эстетике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_Toc130568543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0EB10" w14:textId="6C9D6964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4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3.1.3 Требование к защите информации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_Toc130568544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69B49" w14:textId="39FB31DE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5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3.1.4 Требование к патентной чистоте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_Toc130568545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FE429" w14:textId="418E7DC4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6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используемым технологиям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_Toc130568546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0CBEC" w14:textId="44C6D214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7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3.1.6 Требование к персоналу, обслуживающему приложение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_Toc130568547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BCABE" w14:textId="2E384F9F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8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 Требования к функциям(задачам)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_Toc130568548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DA2BA" w14:textId="78D8633C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49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1.1.1. Авторизация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_Toc130568549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8B341" w14:textId="3A958EB9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0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3.2.7</w:t>
            </w:r>
            <w:r w:rsidRPr="00BD571A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Просмотр </w:t>
            </w:r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расписания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_Toc130568550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19DDB" w14:textId="66DE22E2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1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3.2.8 Перенос занятий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_Toc130568551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19AD9" w14:textId="4F16B311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2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3.2.9 Создание расписания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_Toc130568552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4AD4" w14:textId="1F386034" w:rsidR="00BD571A" w:rsidRPr="00BD571A" w:rsidRDefault="00BD571A">
          <w:pPr>
            <w:pStyle w:val="3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3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3.2.10 Скачивание расписания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_Toc130568553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9723F" w14:textId="2377044B" w:rsidR="00BD571A" w:rsidRPr="00BD571A" w:rsidRDefault="00BD571A">
          <w:pPr>
            <w:pStyle w:val="2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4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3.3 Требования к поддерживаемым языкам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_Toc130568554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09C74" w14:textId="299A9F7F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5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4 Перспективы развития, модернизации приложения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_Toc130568555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BF25" w14:textId="6CA6652F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6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приложения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_Toc130568556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7C056" w14:textId="0FE0B498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7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приёмки приложения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_Toc130568557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A918A" w14:textId="6C9F9C1A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8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7 Требования к документированию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_Toc130568558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E1CFF" w14:textId="6B9689FF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59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8 Источники разработки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_Toc130568559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B2F84" w14:textId="3339D25D" w:rsidR="00BD571A" w:rsidRPr="00BD571A" w:rsidRDefault="00BD571A">
          <w:pPr>
            <w:pStyle w:val="1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68560" w:history="1">
            <w:r w:rsidRPr="00BD571A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9 Реквизиты и подписи сторон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_Toc130568560 \h </w:instrTex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D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C23FF" w14:textId="11124CD2" w:rsidR="003F42E2" w:rsidRPr="00BD571A" w:rsidRDefault="00EA01F3" w:rsidP="00EA01F3">
          <w:pPr>
            <w:pStyle w:val="11"/>
            <w:pBdr>
              <w:top w:val="nil"/>
            </w:pBdr>
            <w:tabs>
              <w:tab w:val="right" w:leader="dot" w:pos="9348"/>
            </w:tabs>
            <w:spacing w:line="360" w:lineRule="auto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BD57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3FDD50A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5BE2AD95" w14:textId="77777777" w:rsidR="003F42E2" w:rsidRPr="00092702" w:rsidRDefault="00842354" w:rsidP="00A35002">
      <w:pPr>
        <w:pStyle w:val="a"/>
      </w:pPr>
      <w:bookmarkStart w:id="3" w:name="_Toc130568524"/>
      <w:r w:rsidRPr="00092702">
        <w:lastRenderedPageBreak/>
        <w:t>Общие сведения</w:t>
      </w:r>
      <w:bookmarkEnd w:id="3"/>
    </w:p>
    <w:p w14:paraId="222A1BE0" w14:textId="77777777" w:rsidR="003F42E2" w:rsidRPr="00092702" w:rsidRDefault="00842354" w:rsidP="00A35002">
      <w:pPr>
        <w:pStyle w:val="a0"/>
      </w:pPr>
      <w:r w:rsidRPr="00092702">
        <w:t xml:space="preserve"> </w:t>
      </w:r>
      <w:bookmarkStart w:id="4" w:name="_Toc130568525"/>
      <w:r w:rsidRPr="00092702">
        <w:t>Понятия и термины</w:t>
      </w:r>
      <w:bookmarkEnd w:id="4"/>
    </w:p>
    <w:p w14:paraId="447C25AF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092702">
        <w:rPr>
          <w:rFonts w:eastAsia="Times New Roman"/>
          <w:shd w:val="clear" w:color="auto" w:fill="auto"/>
        </w:rPr>
        <w:t>iOS</w:t>
      </w:r>
      <w:proofErr w:type="spellEnd"/>
      <w:r w:rsidRPr="00092702">
        <w:rPr>
          <w:rFonts w:eastAsia="Times New Roman"/>
          <w:shd w:val="clear" w:color="auto" w:fill="auto"/>
        </w:rPr>
        <w:t xml:space="preserve">, </w:t>
      </w: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  <w:r w:rsidRPr="00092702">
        <w:t xml:space="preserve"> </w:t>
      </w:r>
      <w:r w:rsidRPr="00092702">
        <w:rPr>
          <w:rFonts w:eastAsia="Times New Roman"/>
          <w:shd w:val="clear" w:color="auto" w:fill="auto"/>
        </w:rPr>
        <w:t>и т. д.)</w:t>
      </w:r>
    </w:p>
    <w:p w14:paraId="69BE8516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  <w:r w:rsidRPr="00092702">
        <w:rPr>
          <w:rFonts w:eastAsia="Times New Roman"/>
          <w:shd w:val="clear" w:color="auto" w:fill="auto"/>
        </w:rPr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</w:p>
    <w:p w14:paraId="4D048704" w14:textId="77777777" w:rsidR="003F42E2" w:rsidRPr="00092702" w:rsidRDefault="00842354" w:rsidP="00142AAA">
      <w:pPr>
        <w:pStyle w:val="a3"/>
      </w:pPr>
      <w:proofErr w:type="spellStart"/>
      <w:r w:rsidRPr="00092702">
        <w:t>Android</w:t>
      </w:r>
      <w:proofErr w:type="spellEnd"/>
      <w:r w:rsidRPr="00092702">
        <w:t xml:space="preserve"> — это операционная система с открытым исходным кодом, созданная для мобильных устройств на основе модифицированного ядра </w:t>
      </w:r>
      <w:proofErr w:type="spellStart"/>
      <w:r w:rsidRPr="00092702">
        <w:t>Linux</w:t>
      </w:r>
      <w:proofErr w:type="spellEnd"/>
    </w:p>
    <w:p w14:paraId="41BC7F1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Клиент — это аппаратный или программный компонент вычислительной системы, посылающий запросы серверу</w:t>
      </w:r>
    </w:p>
    <w:p w14:paraId="7765737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Сервер — выделенный или специализированный компьютер для выполнения сервисного программного обеспечения</w:t>
      </w:r>
    </w:p>
    <w:p w14:paraId="0A0CA190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219EBD4C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SQL-запросы — это наборы команд для работы с реляционными базами данных</w:t>
      </w:r>
    </w:p>
    <w:p w14:paraId="61D0D7FC" w14:textId="77777777" w:rsidR="003F42E2" w:rsidRPr="00092702" w:rsidRDefault="00842354" w:rsidP="00142AAA">
      <w:pPr>
        <w:pStyle w:val="a3"/>
      </w:pPr>
      <w:r w:rsidRPr="00092702">
        <w:t>Дизайн-макет — это схематичное изображение финальной идеи с указанием всех деталей. В нем указываются концепция, шрифты, тексты, изображения, расположение всех элементов и общая картина продукта</w:t>
      </w:r>
    </w:p>
    <w:p w14:paraId="23FAD469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Аутентификация — процедура проверки подлинности, например, проверка подлинности пользователя путем сравнения </w:t>
      </w:r>
      <w:r w:rsidRPr="00092702">
        <w:t>введённого</w:t>
      </w:r>
      <w:r w:rsidRPr="00092702">
        <w:rPr>
          <w:rFonts w:eastAsia="Times New Roman"/>
          <w:shd w:val="clear" w:color="auto" w:fill="auto"/>
        </w:rPr>
        <w:t xml:space="preserve"> им пароля с паролем, сохраненным в базе данных</w:t>
      </w:r>
    </w:p>
    <w:p w14:paraId="68B38F44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lastRenderedPageBreak/>
        <w:t xml:space="preserve">Авторизация — предоставление </w:t>
      </w:r>
      <w:r w:rsidRPr="00092702">
        <w:t>определённому</w:t>
      </w:r>
      <w:r w:rsidRPr="00092702">
        <w:rPr>
          <w:rFonts w:eastAsia="Times New Roman"/>
          <w:shd w:val="clear" w:color="auto" w:fill="auto"/>
        </w:rPr>
        <w:t xml:space="preserve"> лицу или группе лиц прав на выполнение определенных действий</w:t>
      </w:r>
    </w:p>
    <w:p w14:paraId="4B8C1CB6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5936595E" w14:textId="77777777" w:rsidR="003F42E2" w:rsidRPr="00092702" w:rsidRDefault="00842354" w:rsidP="00142AAA">
      <w:pPr>
        <w:pStyle w:val="a3"/>
      </w:pPr>
      <w:r w:rsidRPr="00092702">
        <w:rPr>
          <w:rFonts w:eastAsia="Times New Roman"/>
        </w:rPr>
        <w:t>SQL-инъекция — внедрени</w:t>
      </w:r>
      <w:r w:rsidRPr="00092702">
        <w:t>е</w:t>
      </w:r>
      <w:r w:rsidRPr="00092702">
        <w:rPr>
          <w:rFonts w:eastAsia="Times New Roman"/>
        </w:rPr>
        <w:t xml:space="preserve"> в запрос произвольного SQL-кода, который может повредить данные, хранящиеся в БД или предоставить доступ к ним</w:t>
      </w:r>
    </w:p>
    <w:p w14:paraId="150F5088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Frontend</w:t>
      </w:r>
      <w:proofErr w:type="spellEnd"/>
      <w:r w:rsidRPr="00092702">
        <w:rPr>
          <w:rFonts w:eastAsia="Times New Roman"/>
          <w:shd w:val="clear" w:color="auto" w:fill="auto"/>
        </w:rPr>
        <w:t xml:space="preserve"> — клиентская сторона пользовательского интерфейса к программно-аппаратной части сервиса</w:t>
      </w:r>
    </w:p>
    <w:p w14:paraId="07911BAB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Backend</w:t>
      </w:r>
      <w:proofErr w:type="spellEnd"/>
      <w:r w:rsidRPr="00092702">
        <w:rPr>
          <w:rFonts w:eastAsia="Times New Roman"/>
          <w:shd w:val="clear" w:color="auto" w:fill="auto"/>
        </w:rPr>
        <w:t xml:space="preserve"> — программно-аппаратная часть сервиса, отвечающая за функционирование его внутренней части</w:t>
      </w:r>
    </w:p>
    <w:p w14:paraId="64DF33A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REST — архитектурный стиль взаимодействия компонентов распределённого приложения в сети</w:t>
      </w:r>
    </w:p>
    <w:p w14:paraId="61CE7BC4" w14:textId="58822A32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API — описание взаимодействия одной компьютерной программы с другой</w:t>
      </w:r>
    </w:p>
    <w:p w14:paraId="496EFB13" w14:textId="77777777" w:rsidR="003F42E2" w:rsidRPr="00092702" w:rsidRDefault="00842354" w:rsidP="00142AAA">
      <w:pPr>
        <w:pStyle w:val="a3"/>
      </w:pPr>
      <w:r w:rsidRPr="00092702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41A2DED2" w14:textId="77777777" w:rsidR="003F42E2" w:rsidRPr="00092702" w:rsidRDefault="00842354" w:rsidP="00142AAA">
      <w:pPr>
        <w:pStyle w:val="a3"/>
      </w:pPr>
      <w:r w:rsidRPr="00092702">
        <w:t>Пользователь — человек, использующий приложение</w:t>
      </w:r>
    </w:p>
    <w:p w14:paraId="204AECBE" w14:textId="0361D640" w:rsidR="003F42E2" w:rsidRPr="00092702" w:rsidRDefault="00211689" w:rsidP="00142AAA">
      <w:pPr>
        <w:pStyle w:val="a3"/>
      </w:pPr>
      <w:r>
        <w:t>Преподаватель — работник высшего учебного заведения, преподающий какой-либо предмет(ы)</w:t>
      </w:r>
      <w:r w:rsidR="00842354" w:rsidRPr="00092702">
        <w:t xml:space="preserve"> </w:t>
      </w:r>
    </w:p>
    <w:p w14:paraId="7568EF51" w14:textId="652921A7" w:rsidR="003F42E2" w:rsidRPr="00092702" w:rsidRDefault="00211689" w:rsidP="00142AAA">
      <w:pPr>
        <w:pStyle w:val="a3"/>
      </w:pPr>
      <w:r>
        <w:t xml:space="preserve">Староста — человек из числа студентов, ответственный за организационные моменты, связанные с учебной деятельностью своей группы, в том числе за связь с преподавателями и своевременное уведомление </w:t>
      </w:r>
      <w:proofErr w:type="spellStart"/>
      <w:r>
        <w:t>одногруппников</w:t>
      </w:r>
      <w:proofErr w:type="spellEnd"/>
      <w:r>
        <w:t xml:space="preserve"> обо всех изменениях в расписании занятий</w:t>
      </w:r>
      <w:r w:rsidR="00842354" w:rsidRPr="00092702">
        <w:t xml:space="preserve"> </w:t>
      </w:r>
    </w:p>
    <w:p w14:paraId="55B1DC67" w14:textId="689BF84A" w:rsidR="003F42E2" w:rsidRPr="00092702" w:rsidRDefault="00842354" w:rsidP="00142AAA">
      <w:pPr>
        <w:pStyle w:val="a3"/>
      </w:pPr>
      <w:r w:rsidRPr="00092702">
        <w:lastRenderedPageBreak/>
        <w:t xml:space="preserve">Администратор — </w:t>
      </w:r>
      <w:r w:rsidR="00211689">
        <w:t>человек, ответственный за обеспечение штатной работы приложения путём добавления/редактирования/удаления ВУЗов и пользователей</w:t>
      </w:r>
    </w:p>
    <w:p w14:paraId="23613D80" w14:textId="572A55C7" w:rsidR="003F42E2" w:rsidRPr="00092702" w:rsidRDefault="00842354" w:rsidP="00142AAA">
      <w:pPr>
        <w:pStyle w:val="a3"/>
      </w:pPr>
      <w:r w:rsidRPr="00092702">
        <w:t xml:space="preserve">Расписание — </w:t>
      </w:r>
      <w:r w:rsidR="00211689">
        <w:t>это основной учебно-методический документ,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  <w:r w:rsidR="00211689" w:rsidRPr="00092702">
        <w:t xml:space="preserve"> </w:t>
      </w:r>
      <w:r w:rsidRPr="00092702">
        <w:br w:type="page"/>
      </w:r>
    </w:p>
    <w:p w14:paraId="6481286C" w14:textId="77777777" w:rsidR="003F42E2" w:rsidRPr="00092702" w:rsidRDefault="00842354" w:rsidP="00A35002">
      <w:pPr>
        <w:pStyle w:val="a0"/>
      </w:pPr>
      <w:bookmarkStart w:id="5" w:name="_Toc130568526"/>
      <w:r w:rsidRPr="00092702">
        <w:lastRenderedPageBreak/>
        <w:t>Полное наименование системы и ее условное обозначение</w:t>
      </w:r>
      <w:bookmarkEnd w:id="5"/>
    </w:p>
    <w:p w14:paraId="49F897AB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Полное наименование: «</w:t>
      </w:r>
      <w:r w:rsidRPr="00092702">
        <w:t>Приложение для составления университетского расписания</w:t>
      </w:r>
      <w:r w:rsidRPr="00092702">
        <w:rPr>
          <w:rFonts w:eastAsia="Times New Roman"/>
          <w:shd w:val="clear" w:color="auto" w:fill="auto"/>
        </w:rPr>
        <w:t>»</w:t>
      </w:r>
    </w:p>
    <w:p w14:paraId="60DF4C31" w14:textId="740773C6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Название приложения: </w:t>
      </w:r>
      <w:r w:rsidR="00A229C5">
        <w:rPr>
          <w:szCs w:val="28"/>
        </w:rPr>
        <w:t>«</w:t>
      </w:r>
      <w:proofErr w:type="spellStart"/>
      <w:r w:rsidR="00A229C5">
        <w:rPr>
          <w:szCs w:val="28"/>
        </w:rPr>
        <w:t>UnivTimetable</w:t>
      </w:r>
      <w:proofErr w:type="spellEnd"/>
      <w:r w:rsidR="00A229C5">
        <w:rPr>
          <w:szCs w:val="28"/>
        </w:rPr>
        <w:t>»</w:t>
      </w:r>
    </w:p>
    <w:p w14:paraId="717AE22B" w14:textId="77777777" w:rsidR="003F42E2" w:rsidRPr="00092702" w:rsidRDefault="00842354" w:rsidP="00A35002">
      <w:pPr>
        <w:pStyle w:val="a0"/>
      </w:pPr>
      <w:bookmarkStart w:id="6" w:name="_Toc130568527"/>
      <w:r w:rsidRPr="00092702">
        <w:t>Наименование исполнителя и заказчика приложения</w:t>
      </w:r>
      <w:bookmarkEnd w:id="6"/>
    </w:p>
    <w:p w14:paraId="12437AD1" w14:textId="77777777" w:rsidR="003F42E2" w:rsidRPr="00092702" w:rsidRDefault="00842354" w:rsidP="00EA01F3">
      <w:pPr>
        <w:pStyle w:val="a1"/>
      </w:pPr>
      <w:bookmarkStart w:id="7" w:name="_heading=h.h38exv9fselk" w:colFirst="0" w:colLast="0"/>
      <w:bookmarkStart w:id="8" w:name="_Toc130568528"/>
      <w:bookmarkEnd w:id="7"/>
      <w:r w:rsidRPr="00092702">
        <w:t>Наименование заказчика</w:t>
      </w:r>
      <w:bookmarkEnd w:id="8"/>
    </w:p>
    <w:p w14:paraId="41CB6CAE" w14:textId="77777777" w:rsidR="003F42E2" w:rsidRPr="00092702" w:rsidRDefault="00842354" w:rsidP="008D502C">
      <w:pPr>
        <w:pStyle w:val="affa"/>
      </w:pPr>
      <w:r w:rsidRPr="00092702">
        <w:t>Воронежский Государственный Университет</w:t>
      </w:r>
    </w:p>
    <w:p w14:paraId="3415375D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Факультет </w:t>
      </w:r>
      <w:r w:rsidRPr="00092702">
        <w:t>К</w:t>
      </w:r>
      <w:r w:rsidRPr="00092702">
        <w:rPr>
          <w:rFonts w:eastAsia="Times New Roman"/>
          <w:shd w:val="clear" w:color="auto" w:fill="auto"/>
        </w:rPr>
        <w:t xml:space="preserve">омпьютерных </w:t>
      </w:r>
      <w:r w:rsidRPr="00092702">
        <w:t>Н</w:t>
      </w:r>
      <w:r w:rsidRPr="00092702">
        <w:rPr>
          <w:rFonts w:eastAsia="Times New Roman"/>
          <w:shd w:val="clear" w:color="auto" w:fill="auto"/>
        </w:rPr>
        <w:t>аук</w:t>
      </w:r>
    </w:p>
    <w:p w14:paraId="2CF9B0B2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Кафедра </w:t>
      </w:r>
      <w:r w:rsidRPr="00092702">
        <w:t>П</w:t>
      </w:r>
      <w:r w:rsidRPr="00092702">
        <w:rPr>
          <w:rFonts w:eastAsia="Times New Roman"/>
          <w:shd w:val="clear" w:color="auto" w:fill="auto"/>
        </w:rPr>
        <w:t xml:space="preserve">рограммирования и </w:t>
      </w:r>
      <w:r w:rsidRPr="00092702">
        <w:t>И</w:t>
      </w:r>
      <w:r w:rsidRPr="00092702">
        <w:rPr>
          <w:rFonts w:eastAsia="Times New Roman"/>
          <w:shd w:val="clear" w:color="auto" w:fill="auto"/>
        </w:rPr>
        <w:t xml:space="preserve">нформационных </w:t>
      </w:r>
      <w:r w:rsidRPr="00092702">
        <w:t>Т</w:t>
      </w:r>
      <w:r w:rsidRPr="00092702">
        <w:rPr>
          <w:rFonts w:eastAsia="Times New Roman"/>
          <w:shd w:val="clear" w:color="auto" w:fill="auto"/>
        </w:rPr>
        <w:t>ехнологий</w:t>
      </w:r>
    </w:p>
    <w:p w14:paraId="01FC6234" w14:textId="77777777" w:rsidR="003F42E2" w:rsidRPr="00092702" w:rsidRDefault="00842354" w:rsidP="008D502C">
      <w:pPr>
        <w:pStyle w:val="affa"/>
      </w:pPr>
      <w:r w:rsidRPr="00092702">
        <w:t xml:space="preserve">Старший преподаватель </w:t>
      </w:r>
      <w:r w:rsidRPr="00092702">
        <w:rPr>
          <w:rFonts w:eastAsia="Times New Roman"/>
          <w:shd w:val="clear" w:color="auto" w:fill="auto"/>
        </w:rPr>
        <w:t>Тарасов Вячеслав Сергеевич</w:t>
      </w:r>
    </w:p>
    <w:p w14:paraId="4A500795" w14:textId="77777777" w:rsidR="003F42E2" w:rsidRPr="00092702" w:rsidRDefault="00842354" w:rsidP="008D502C">
      <w:pPr>
        <w:pStyle w:val="affa"/>
      </w:pPr>
      <w:r w:rsidRPr="00092702">
        <w:t>Ассистент Клейменов Илья Валерьевич</w:t>
      </w:r>
    </w:p>
    <w:p w14:paraId="7B3FBCCA" w14:textId="77777777" w:rsidR="003F42E2" w:rsidRPr="00092702" w:rsidRDefault="00842354" w:rsidP="00EA01F3">
      <w:pPr>
        <w:pStyle w:val="a1"/>
      </w:pPr>
      <w:bookmarkStart w:id="9" w:name="_Toc130568529"/>
      <w:r w:rsidRPr="00092702">
        <w:t>Наименование исполнителя</w:t>
      </w:r>
      <w:bookmarkEnd w:id="9"/>
    </w:p>
    <w:p w14:paraId="573A842C" w14:textId="77777777" w:rsidR="003F42E2" w:rsidRPr="00092702" w:rsidRDefault="00842354" w:rsidP="008D502C">
      <w:pPr>
        <w:pStyle w:val="affa"/>
      </w:pPr>
      <w:r w:rsidRPr="00092702">
        <w:t>Воронежский Государственный Университет</w:t>
      </w:r>
    </w:p>
    <w:p w14:paraId="7AED704F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Факультет </w:t>
      </w:r>
      <w:r w:rsidRPr="00092702">
        <w:t>К</w:t>
      </w:r>
      <w:r w:rsidRPr="00092702">
        <w:rPr>
          <w:rFonts w:eastAsia="Times New Roman"/>
          <w:shd w:val="clear" w:color="auto" w:fill="auto"/>
        </w:rPr>
        <w:t xml:space="preserve">омпьютерных </w:t>
      </w:r>
      <w:r w:rsidRPr="00092702">
        <w:t>Н</w:t>
      </w:r>
      <w:r w:rsidRPr="00092702">
        <w:rPr>
          <w:rFonts w:eastAsia="Times New Roman"/>
          <w:shd w:val="clear" w:color="auto" w:fill="auto"/>
        </w:rPr>
        <w:t>аук</w:t>
      </w:r>
    </w:p>
    <w:p w14:paraId="01FA8F39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Кафедра </w:t>
      </w:r>
      <w:r w:rsidRPr="00092702">
        <w:t>П</w:t>
      </w:r>
      <w:r w:rsidRPr="00092702">
        <w:rPr>
          <w:rFonts w:eastAsia="Times New Roman"/>
          <w:shd w:val="clear" w:color="auto" w:fill="auto"/>
        </w:rPr>
        <w:t xml:space="preserve">рограммирования и </w:t>
      </w:r>
      <w:r w:rsidRPr="00092702">
        <w:t>И</w:t>
      </w:r>
      <w:r w:rsidRPr="00092702">
        <w:rPr>
          <w:rFonts w:eastAsia="Times New Roman"/>
          <w:shd w:val="clear" w:color="auto" w:fill="auto"/>
        </w:rPr>
        <w:t xml:space="preserve">нформационных </w:t>
      </w:r>
      <w:r w:rsidRPr="00092702">
        <w:t>Т</w:t>
      </w:r>
      <w:r w:rsidRPr="00092702">
        <w:rPr>
          <w:rFonts w:eastAsia="Times New Roman"/>
          <w:shd w:val="clear" w:color="auto" w:fill="auto"/>
        </w:rPr>
        <w:t>ехнологий</w:t>
      </w:r>
    </w:p>
    <w:p w14:paraId="04552F63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3 курс, группа 5.2</w:t>
      </w:r>
    </w:p>
    <w:p w14:paraId="5307ACDA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Студенты:</w:t>
      </w:r>
    </w:p>
    <w:p w14:paraId="687F0764" w14:textId="77777777" w:rsidR="003F42E2" w:rsidRPr="00092702" w:rsidRDefault="00842354" w:rsidP="008D502C">
      <w:pPr>
        <w:pStyle w:val="affa"/>
      </w:pPr>
      <w:r w:rsidRPr="00092702">
        <w:t>Свиридов Фёдор Юрьевич</w:t>
      </w:r>
    </w:p>
    <w:p w14:paraId="6C4B80EF" w14:textId="53DAEAC3" w:rsidR="003F42E2" w:rsidRPr="00092702" w:rsidRDefault="00842354" w:rsidP="008D502C">
      <w:pPr>
        <w:pStyle w:val="affa"/>
      </w:pPr>
      <w:r w:rsidRPr="00092702">
        <w:t xml:space="preserve">Молдавский Илья </w:t>
      </w:r>
      <w:r w:rsidR="00025CCF">
        <w:t>Михайлович</w:t>
      </w:r>
    </w:p>
    <w:p w14:paraId="279E4976" w14:textId="03FDF228" w:rsidR="003F42E2" w:rsidRPr="00092702" w:rsidRDefault="00842354" w:rsidP="008D502C">
      <w:pPr>
        <w:pStyle w:val="affa"/>
      </w:pPr>
      <w:r w:rsidRPr="00092702">
        <w:t xml:space="preserve">Распопов Павел </w:t>
      </w:r>
      <w:r w:rsidR="00025CCF">
        <w:t>Сергеевич</w:t>
      </w:r>
    </w:p>
    <w:p w14:paraId="7E74F86C" w14:textId="77777777" w:rsidR="003F42E2" w:rsidRPr="00092702" w:rsidRDefault="00842354" w:rsidP="00A35002">
      <w:pPr>
        <w:pStyle w:val="a0"/>
      </w:pPr>
      <w:bookmarkStart w:id="10" w:name="_Toc130568530"/>
      <w:r w:rsidRPr="00092702">
        <w:t>Перечень документов, на основании которых создается система</w:t>
      </w:r>
      <w:bookmarkEnd w:id="10"/>
    </w:p>
    <w:p w14:paraId="686B4F27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ГОСТ 34.602-89</w:t>
      </w:r>
    </w:p>
    <w:p w14:paraId="77C87830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Федеральный закон "Об информации, информационных технологиях и о защите информации" от 27.07.2006 N 149-ФЗ</w:t>
      </w:r>
    </w:p>
    <w:p w14:paraId="60B7AE4A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Федеральный закон "О персональных данных" от 27.07.2006 N 152-ФЗ</w:t>
      </w:r>
    </w:p>
    <w:p w14:paraId="01A6399C" w14:textId="04A40C6C" w:rsidR="003F42E2" w:rsidRPr="00092702" w:rsidRDefault="00025CCF" w:rsidP="00142AAA">
      <w:pPr>
        <w:pStyle w:val="a3"/>
      </w:pPr>
      <w:r>
        <w:t>Закон РФ от 07.02.1992 N 2300-1 (ред. от 11.06.2021) "О защите прав потребителей"</w:t>
      </w:r>
    </w:p>
    <w:p w14:paraId="5A36C593" w14:textId="4BFB8860" w:rsidR="003F42E2" w:rsidRPr="00092702" w:rsidRDefault="00025CCF" w:rsidP="00142AAA">
      <w:pPr>
        <w:pStyle w:val="a3"/>
      </w:pPr>
      <w:r w:rsidRPr="00025CCF">
        <w:lastRenderedPageBreak/>
        <w:t>Федеральный закон от 29.12.2012 г. № 273-ФЗ "Об образовании в Российской Федерации"</w:t>
      </w:r>
    </w:p>
    <w:p w14:paraId="024683C7" w14:textId="2A95F968" w:rsidR="003F42E2" w:rsidRPr="00092702" w:rsidRDefault="00842354" w:rsidP="00A35002">
      <w:pPr>
        <w:pStyle w:val="a0"/>
      </w:pPr>
      <w:bookmarkStart w:id="11" w:name="_Toc130568531"/>
      <w:r w:rsidRPr="00092702">
        <w:t>Плановые сроки начала и окончания работы по созданию системы</w:t>
      </w:r>
      <w:bookmarkEnd w:id="11"/>
    </w:p>
    <w:p w14:paraId="663A27EE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 xml:space="preserve">Плановый срок начала работ – </w:t>
      </w:r>
      <w:r w:rsidRPr="00092702">
        <w:t xml:space="preserve">март </w:t>
      </w:r>
      <w:r w:rsidRPr="00092702">
        <w:rPr>
          <w:rFonts w:eastAsia="Times New Roman"/>
          <w:shd w:val="clear" w:color="auto" w:fill="auto"/>
        </w:rPr>
        <w:t>202</w:t>
      </w:r>
      <w:r w:rsidRPr="00092702">
        <w:t>3</w:t>
      </w:r>
    </w:p>
    <w:p w14:paraId="7FA94D42" w14:textId="57A8C136" w:rsidR="003F42E2" w:rsidRPr="003413A9" w:rsidRDefault="00842354" w:rsidP="003413A9">
      <w:pPr>
        <w:pStyle w:val="affa"/>
      </w:pPr>
      <w:r w:rsidRPr="00092702">
        <w:rPr>
          <w:rFonts w:eastAsia="Times New Roman"/>
          <w:shd w:val="clear" w:color="auto" w:fill="auto"/>
        </w:rPr>
        <w:t>Плановый срок окончания работ – июнь 202</w:t>
      </w:r>
      <w:r w:rsidRPr="00092702">
        <w:t>3</w:t>
      </w:r>
    </w:p>
    <w:p w14:paraId="1D05D9F6" w14:textId="77777777" w:rsidR="003F42E2" w:rsidRPr="00092702" w:rsidRDefault="00842354" w:rsidP="00A35002">
      <w:pPr>
        <w:pStyle w:val="a0"/>
      </w:pPr>
      <w:bookmarkStart w:id="12" w:name="_Toc130568532"/>
      <w:r w:rsidRPr="00092702">
        <w:t>Порядок оформления и предъявления заказчику результатов работы</w:t>
      </w:r>
      <w:bookmarkEnd w:id="12"/>
    </w:p>
    <w:p w14:paraId="048764F3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Результаты работ предъявляются Заказчику в следующем виде:</w:t>
      </w:r>
    </w:p>
    <w:p w14:paraId="593862B1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Техническое задание </w:t>
      </w:r>
      <w:r w:rsidRPr="00092702">
        <w:t xml:space="preserve">согласно </w:t>
      </w:r>
      <w:r w:rsidRPr="00092702">
        <w:rPr>
          <w:rFonts w:eastAsia="Times New Roman"/>
          <w:shd w:val="clear" w:color="auto" w:fill="auto"/>
        </w:rPr>
        <w:t>ГОСТ 34.602-89</w:t>
      </w:r>
    </w:p>
    <w:p w14:paraId="632F04C7" w14:textId="68C05175" w:rsidR="003F42E2" w:rsidRPr="00092702" w:rsidRDefault="003413A9" w:rsidP="00142AAA">
      <w:pPr>
        <w:pStyle w:val="a3"/>
      </w:pPr>
      <w:r w:rsidRPr="00092702">
        <w:rPr>
          <w:rFonts w:eastAsia="Times New Roman"/>
          <w:shd w:val="clear" w:color="auto" w:fill="auto"/>
        </w:rPr>
        <w:t>Работающее, согласно данному Техническому Заданию,</w:t>
      </w:r>
      <w:r w:rsidR="00842354" w:rsidRPr="00092702">
        <w:rPr>
          <w:rFonts w:eastAsia="Times New Roman"/>
          <w:shd w:val="clear" w:color="auto" w:fill="auto"/>
        </w:rPr>
        <w:t xml:space="preserve"> мобильное приложение</w:t>
      </w:r>
    </w:p>
    <w:p w14:paraId="1DD73663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Документация к приложению</w:t>
      </w:r>
    </w:p>
    <w:p w14:paraId="644E439D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Презентация в формате видео с демонстрацией </w:t>
      </w:r>
      <w:r w:rsidRPr="00092702">
        <w:t xml:space="preserve">функционала </w:t>
      </w:r>
      <w:r w:rsidRPr="00092702">
        <w:rPr>
          <w:rFonts w:eastAsia="Times New Roman"/>
          <w:shd w:val="clear" w:color="auto" w:fill="auto"/>
        </w:rPr>
        <w:t>приложения</w:t>
      </w:r>
    </w:p>
    <w:p w14:paraId="2984BB19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Защита проекта</w:t>
      </w:r>
    </w:p>
    <w:p w14:paraId="640A787C" w14:textId="77777777" w:rsidR="003F42E2" w:rsidRPr="00092702" w:rsidRDefault="003F42E2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0BD150D" w14:textId="77777777" w:rsidR="003F42E2" w:rsidRPr="00092702" w:rsidRDefault="00842354">
      <w:pPr>
        <w:rPr>
          <w:b/>
          <w:color w:val="111111"/>
          <w:sz w:val="28"/>
          <w:szCs w:val="28"/>
        </w:rPr>
      </w:pPr>
      <w:r w:rsidRPr="00092702">
        <w:br w:type="page"/>
      </w:r>
    </w:p>
    <w:p w14:paraId="70DD4BB1" w14:textId="77777777" w:rsidR="003F42E2" w:rsidRPr="00092702" w:rsidRDefault="00842354" w:rsidP="00A35002">
      <w:pPr>
        <w:pStyle w:val="a"/>
      </w:pPr>
      <w:bookmarkStart w:id="13" w:name="_Toc130568533"/>
      <w:r w:rsidRPr="00092702">
        <w:lastRenderedPageBreak/>
        <w:t>Назначение и цели создания</w:t>
      </w:r>
      <w:bookmarkEnd w:id="13"/>
    </w:p>
    <w:p w14:paraId="74ADB970" w14:textId="77777777" w:rsidR="003F42E2" w:rsidRPr="00092702" w:rsidRDefault="00842354" w:rsidP="00A35002">
      <w:pPr>
        <w:pStyle w:val="a0"/>
      </w:pPr>
      <w:bookmarkStart w:id="14" w:name="_Toc130568534"/>
      <w:r w:rsidRPr="00092702">
        <w:t>Назначение проекта</w:t>
      </w:r>
      <w:bookmarkEnd w:id="14"/>
    </w:p>
    <w:p w14:paraId="47AFF7E5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Создание приложения для помощи в содержании собаки.</w:t>
      </w:r>
    </w:p>
    <w:p w14:paraId="44C5EFEC" w14:textId="77777777" w:rsidR="003F42E2" w:rsidRPr="00092702" w:rsidRDefault="00842354" w:rsidP="00A35002">
      <w:pPr>
        <w:pStyle w:val="a0"/>
      </w:pPr>
      <w:bookmarkStart w:id="15" w:name="_Toc130568535"/>
      <w:r w:rsidRPr="00092702">
        <w:t>Цели проекта</w:t>
      </w:r>
      <w:bookmarkEnd w:id="15"/>
    </w:p>
    <w:p w14:paraId="78920181" w14:textId="0165C796" w:rsidR="003F42E2" w:rsidRPr="00092702" w:rsidRDefault="00025CCF" w:rsidP="00142AAA">
      <w:pPr>
        <w:pStyle w:val="a3"/>
      </w:pPr>
      <w:r>
        <w:t xml:space="preserve">Упростить процесс составления </w:t>
      </w:r>
      <w:r w:rsidR="004A5CED" w:rsidRPr="004A5CED">
        <w:t>расписания заняти</w:t>
      </w:r>
      <w:r w:rsidR="004A5CED">
        <w:t>й</w:t>
      </w:r>
      <w:r>
        <w:t xml:space="preserve"> для высших учебных заведений путём автоматизации его формирования</w:t>
      </w:r>
    </w:p>
    <w:p w14:paraId="1450AABA" w14:textId="5321DCA2" w:rsidR="003F42E2" w:rsidRPr="00092702" w:rsidRDefault="00025CCF" w:rsidP="00142AAA">
      <w:pPr>
        <w:pStyle w:val="a3"/>
      </w:pPr>
      <w:r>
        <w:t>Облегчить процесс перестановок занятий в расписании при помощи предложения доступных вариантов для переноса</w:t>
      </w:r>
    </w:p>
    <w:p w14:paraId="75B25498" w14:textId="77777777" w:rsidR="003F42E2" w:rsidRPr="00092702" w:rsidRDefault="00842354" w:rsidP="00A35002">
      <w:pPr>
        <w:pStyle w:val="a0"/>
      </w:pPr>
      <w:bookmarkStart w:id="16" w:name="_Toc130568536"/>
      <w:r w:rsidRPr="00092702">
        <w:t>Задачи Проекта</w:t>
      </w:r>
      <w:bookmarkEnd w:id="16"/>
    </w:p>
    <w:p w14:paraId="55643FCE" w14:textId="674AD7D9" w:rsidR="003F42E2" w:rsidRPr="00437A6C" w:rsidRDefault="00437A6C" w:rsidP="00142AAA">
      <w:pPr>
        <w:pStyle w:val="a3"/>
      </w:pPr>
      <w:r>
        <w:t>Обеспечение возможности предоставления преподавателями предпочтительного временя для проведения занятий</w:t>
      </w:r>
    </w:p>
    <w:p w14:paraId="01F0B3F5" w14:textId="18813661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просматривать расписание на выбранный промежуток времени как для старост (для их групп), так и для преподавателей (личное)</w:t>
      </w:r>
    </w:p>
    <w:p w14:paraId="0A34639F" w14:textId="4072D0BB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оперативного переноса занятий преподавателями</w:t>
      </w:r>
    </w:p>
    <w:p w14:paraId="16DE8549" w14:textId="689DCF55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автоматического формирования расписания системой на основе предоставленных преподавателями данных</w:t>
      </w:r>
    </w:p>
    <w:p w14:paraId="71AC06AB" w14:textId="4D9B0BEC" w:rsidR="003F42E2" w:rsidRPr="00092702" w:rsidRDefault="00142AAA" w:rsidP="00142AAA">
      <w:pPr>
        <w:pStyle w:val="a3"/>
      </w:pPr>
      <w:r>
        <w:rPr>
          <w:color w:val="000000"/>
          <w:szCs w:val="28"/>
        </w:rPr>
        <w:t xml:space="preserve">Обеспечение возможности импорта расписания в формате </w:t>
      </w:r>
      <w:proofErr w:type="spellStart"/>
      <w:r>
        <w:rPr>
          <w:color w:val="000000"/>
          <w:szCs w:val="28"/>
        </w:rPr>
        <w:t>Excel</w:t>
      </w:r>
      <w:proofErr w:type="spellEnd"/>
      <w:r>
        <w:rPr>
          <w:color w:val="000000"/>
          <w:szCs w:val="28"/>
        </w:rPr>
        <w:t xml:space="preserve"> таблицы</w:t>
      </w:r>
    </w:p>
    <w:p w14:paraId="6F88B1D0" w14:textId="7E379B09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своевременного уведомления старост по электронной почте об изменениях в расписании</w:t>
      </w:r>
    </w:p>
    <w:p w14:paraId="6A1A5925" w14:textId="7D768487" w:rsidR="003F42E2" w:rsidRPr="00092702" w:rsidRDefault="00842354" w:rsidP="00EA01F3">
      <w:pPr>
        <w:pStyle w:val="a1"/>
      </w:pPr>
      <w:bookmarkStart w:id="17" w:name="_Toc130568537"/>
      <w:r w:rsidRPr="00092702">
        <w:t xml:space="preserve">Для </w:t>
      </w:r>
      <w:r w:rsidR="00604F82">
        <w:t>преподавателя</w:t>
      </w:r>
      <w:bookmarkEnd w:id="17"/>
    </w:p>
    <w:p w14:paraId="0FDABF87" w14:textId="4C29FEA2" w:rsidR="003F42E2" w:rsidRPr="00092702" w:rsidRDefault="007B0879" w:rsidP="00142AAA">
      <w:pPr>
        <w:pStyle w:val="a3"/>
      </w:pPr>
      <w:r>
        <w:t>Обеспечение возможности получения и скачивания личного расписания на заданный промежуток времени</w:t>
      </w:r>
    </w:p>
    <w:p w14:paraId="57310D33" w14:textId="1C0CF01A" w:rsidR="003F42E2" w:rsidRPr="00092702" w:rsidRDefault="007B0879" w:rsidP="00142AAA">
      <w:pPr>
        <w:pStyle w:val="a3"/>
      </w:pPr>
      <w:r>
        <w:t>Обеспечение возможности переноса занятий</w:t>
      </w:r>
    </w:p>
    <w:p w14:paraId="0FD43F50" w14:textId="4B62599C" w:rsidR="003F42E2" w:rsidRPr="00092702" w:rsidRDefault="00842354" w:rsidP="00EA01F3">
      <w:pPr>
        <w:pStyle w:val="a1"/>
      </w:pPr>
      <w:bookmarkStart w:id="18" w:name="_Toc130568538"/>
      <w:r w:rsidRPr="00092702">
        <w:t xml:space="preserve">Для </w:t>
      </w:r>
      <w:r w:rsidR="00604F82">
        <w:t>старос</w:t>
      </w:r>
      <w:r w:rsidR="00A85CFA">
        <w:t>ты</w:t>
      </w:r>
      <w:bookmarkEnd w:id="18"/>
    </w:p>
    <w:p w14:paraId="5C8D951C" w14:textId="4BFE0885" w:rsidR="003F42E2" w:rsidRPr="00092702" w:rsidRDefault="007B0879" w:rsidP="00142AAA">
      <w:pPr>
        <w:pStyle w:val="a3"/>
      </w:pPr>
      <w:r>
        <w:t>Обеспечение возможности просмотра расписания группы</w:t>
      </w:r>
    </w:p>
    <w:p w14:paraId="3E9E4417" w14:textId="54AF88CF" w:rsidR="003F42E2" w:rsidRPr="00092702" w:rsidRDefault="007B0879" w:rsidP="00142AAA">
      <w:pPr>
        <w:pStyle w:val="a3"/>
      </w:pPr>
      <w:r>
        <w:lastRenderedPageBreak/>
        <w:t xml:space="preserve">Обеспечение возможности скачивания расписания группы в формате </w:t>
      </w:r>
      <w:proofErr w:type="spellStart"/>
      <w:r>
        <w:t>Excel</w:t>
      </w:r>
      <w:proofErr w:type="spellEnd"/>
    </w:p>
    <w:p w14:paraId="58A6F5EE" w14:textId="77777777" w:rsidR="003F42E2" w:rsidRPr="00092702" w:rsidRDefault="00842354" w:rsidP="00EA01F3">
      <w:pPr>
        <w:pStyle w:val="a1"/>
      </w:pPr>
      <w:bookmarkStart w:id="19" w:name="_Toc130568539"/>
      <w:r w:rsidRPr="00092702">
        <w:t>Для администратора</w:t>
      </w:r>
      <w:bookmarkEnd w:id="19"/>
    </w:p>
    <w:p w14:paraId="1835818E" w14:textId="3169F84F" w:rsidR="003F42E2" w:rsidRPr="00092702" w:rsidRDefault="007B0879" w:rsidP="00142AAA">
      <w:pPr>
        <w:pStyle w:val="a3"/>
      </w:pPr>
      <w:r>
        <w:t>Обеспечение возможности добавления новых ВУЗов, факультетов, группы, аудиторий и пользователей</w:t>
      </w:r>
    </w:p>
    <w:p w14:paraId="57B7F31C" w14:textId="46D41249" w:rsidR="003F42E2" w:rsidRDefault="007B0879" w:rsidP="00142AAA">
      <w:pPr>
        <w:pStyle w:val="a3"/>
      </w:pPr>
      <w:r>
        <w:t>Обеспечение возможности редактирования и удаления информации о текущих ВУЗах и пользователях</w:t>
      </w:r>
    </w:p>
    <w:p w14:paraId="50CE5927" w14:textId="01AFDBC0" w:rsidR="001F500C" w:rsidRDefault="001F500C">
      <w:pPr>
        <w:widowControl w:val="0"/>
        <w:spacing w:after="0" w:line="240" w:lineRule="auto"/>
        <w:rPr>
          <w:rFonts w:ascii="Times New Roman" w:eastAsiaTheme="minorEastAsia" w:hAnsi="Times New Roman" w:cs="Times New Roman"/>
          <w:iCs/>
          <w:color w:val="1C1C1C"/>
          <w:sz w:val="28"/>
          <w:shd w:val="clear" w:color="auto" w:fill="FFFFFF"/>
        </w:rPr>
      </w:pPr>
      <w:r>
        <w:br w:type="page"/>
      </w:r>
    </w:p>
    <w:p w14:paraId="528DF3FF" w14:textId="77777777" w:rsidR="001F500C" w:rsidRPr="00092702" w:rsidRDefault="001F500C" w:rsidP="001F500C">
      <w:pPr>
        <w:pStyle w:val="a3"/>
        <w:numPr>
          <w:ilvl w:val="0"/>
          <w:numId w:val="0"/>
        </w:numPr>
        <w:ind w:left="1219"/>
      </w:pPr>
    </w:p>
    <w:p w14:paraId="46F660CC" w14:textId="77777777" w:rsidR="003F42E2" w:rsidRPr="00092702" w:rsidRDefault="00842354" w:rsidP="00A35002">
      <w:pPr>
        <w:pStyle w:val="a"/>
      </w:pPr>
      <w:bookmarkStart w:id="20" w:name="_Toc130568540"/>
      <w:r w:rsidRPr="00092702">
        <w:t>Требования к системе</w:t>
      </w:r>
      <w:bookmarkEnd w:id="20"/>
    </w:p>
    <w:p w14:paraId="74EC53F6" w14:textId="77777777" w:rsidR="003F42E2" w:rsidRPr="00092702" w:rsidRDefault="00842354" w:rsidP="00A35002">
      <w:pPr>
        <w:pStyle w:val="a0"/>
      </w:pPr>
      <w:bookmarkStart w:id="21" w:name="_Toc130568541"/>
      <w:r w:rsidRPr="00092702">
        <w:t>Требования к системе в целом</w:t>
      </w:r>
      <w:bookmarkEnd w:id="21"/>
      <w:r w:rsidRPr="00092702">
        <w:t xml:space="preserve"> </w:t>
      </w:r>
    </w:p>
    <w:p w14:paraId="295E0D1D" w14:textId="33AE79E7" w:rsidR="003F42E2" w:rsidRPr="00092702" w:rsidRDefault="00842354" w:rsidP="00EA01F3">
      <w:pPr>
        <w:pStyle w:val="a1"/>
      </w:pPr>
      <w:bookmarkStart w:id="22" w:name="_Toc130568542"/>
      <w:r w:rsidRPr="00092702">
        <w:t>Требование к структуре</w:t>
      </w:r>
      <w:bookmarkEnd w:id="22"/>
    </w:p>
    <w:p w14:paraId="1829D80C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Приложение должно быть построено на трехуровневой архитектуре:</w:t>
      </w:r>
    </w:p>
    <w:p w14:paraId="1851F4EA" w14:textId="5516F8DD" w:rsidR="003F42E2" w:rsidRDefault="00842354" w:rsidP="008D502C">
      <w:pPr>
        <w:pStyle w:val="affa"/>
        <w:rPr>
          <w:rFonts w:eastAsia="Times New Roman"/>
          <w:shd w:val="clear" w:color="auto" w:fill="auto"/>
        </w:rPr>
      </w:pPr>
      <w:r w:rsidRPr="00092702">
        <w:rPr>
          <w:rFonts w:eastAsia="Times New Roman"/>
          <w:shd w:val="clear" w:color="auto" w:fill="auto"/>
        </w:rPr>
        <w:t xml:space="preserve">клиент (мобильное приложение) – сервер – база данных. </w:t>
      </w:r>
      <w:r w:rsidRPr="00092702">
        <w:rPr>
          <w:noProof/>
          <w:lang w:eastAsia="ru-RU"/>
        </w:rPr>
        <w:drawing>
          <wp:inline distT="114300" distB="114300" distL="114300" distR="114300" wp14:anchorId="01AAAD75" wp14:editId="0BCD0A0B">
            <wp:extent cx="6248400" cy="13606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6675" b="1978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6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610B9" w14:textId="0C81540D" w:rsidR="00EA01F3" w:rsidRPr="00092702" w:rsidRDefault="00EA01F3" w:rsidP="00EA01F3">
      <w:pPr>
        <w:pStyle w:val="a9"/>
      </w:pPr>
      <w:r>
        <w:t>Клиент – Сервер – База данных</w:t>
      </w:r>
    </w:p>
    <w:p w14:paraId="1B2D8376" w14:textId="77777777" w:rsidR="003F42E2" w:rsidRPr="00092702" w:rsidRDefault="00842354" w:rsidP="00EA01F3">
      <w:pPr>
        <w:pStyle w:val="a1"/>
      </w:pPr>
      <w:bookmarkStart w:id="23" w:name="_Toc130568543"/>
      <w:r w:rsidRPr="00092702">
        <w:t>Требование к эргономике и технической эстетике</w:t>
      </w:r>
      <w:bookmarkEnd w:id="23"/>
    </w:p>
    <w:p w14:paraId="3C190029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</w:p>
    <w:p w14:paraId="26280AE0" w14:textId="77777777" w:rsidR="003F42E2" w:rsidRPr="00092702" w:rsidRDefault="00842354" w:rsidP="00EA01F3">
      <w:pPr>
        <w:pStyle w:val="a1"/>
      </w:pPr>
      <w:bookmarkStart w:id="24" w:name="_Toc130568544"/>
      <w:r w:rsidRPr="00092702">
        <w:t>Требование к защите информации</w:t>
      </w:r>
      <w:bookmarkEnd w:id="24"/>
    </w:p>
    <w:p w14:paraId="6935EF04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Обеспечение авторизации и аутентификации пользователей</w:t>
      </w:r>
    </w:p>
    <w:p w14:paraId="551F5CC5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Использование механизмов защиты от SQL-инъекций</w:t>
      </w:r>
    </w:p>
    <w:p w14:paraId="2F36D61F" w14:textId="77777777" w:rsidR="003F42E2" w:rsidRPr="00092702" w:rsidRDefault="00842354" w:rsidP="00EA01F3">
      <w:pPr>
        <w:pStyle w:val="a1"/>
      </w:pPr>
      <w:bookmarkStart w:id="25" w:name="_Toc130568545"/>
      <w:r w:rsidRPr="00092702">
        <w:t>Требование к патентной чистоте</w:t>
      </w:r>
      <w:bookmarkEnd w:id="25"/>
    </w:p>
    <w:p w14:paraId="65C133F5" w14:textId="77777777" w:rsidR="003F42E2" w:rsidRPr="00092702" w:rsidRDefault="00842354" w:rsidP="008D502C">
      <w:pPr>
        <w:pStyle w:val="affa"/>
      </w:pPr>
      <w:r w:rsidRPr="00092702">
        <w:rPr>
          <w:rFonts w:eastAsia="Times New Roman"/>
          <w:shd w:val="clear" w:color="auto" w:fill="auto"/>
        </w:rP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3FF32FE5" w14:textId="09F582BE" w:rsidR="003F42E2" w:rsidRPr="00092702" w:rsidRDefault="00842354" w:rsidP="00EA01F3">
      <w:pPr>
        <w:pStyle w:val="a1"/>
      </w:pPr>
      <w:bookmarkStart w:id="26" w:name="_Toc130568546"/>
      <w:r w:rsidRPr="00092702">
        <w:t xml:space="preserve">Требования к </w:t>
      </w:r>
      <w:r w:rsidR="008D502C" w:rsidRPr="00092702">
        <w:t>используемы</w:t>
      </w:r>
      <w:r w:rsidR="008D502C">
        <w:t>м</w:t>
      </w:r>
      <w:r w:rsidRPr="00092702">
        <w:t xml:space="preserve"> технологиям</w:t>
      </w:r>
      <w:bookmarkEnd w:id="26"/>
    </w:p>
    <w:p w14:paraId="6F8141A0" w14:textId="77777777" w:rsidR="003F42E2" w:rsidRPr="00092702" w:rsidRDefault="00842354" w:rsidP="008D502C">
      <w:pPr>
        <w:pStyle w:val="affa"/>
      </w:pPr>
      <w:bookmarkStart w:id="27" w:name="_heading=h.qr4xxz51cdur" w:colFirst="0" w:colLast="0"/>
      <w:bookmarkEnd w:id="27"/>
      <w:r w:rsidRPr="00092702">
        <w:t xml:space="preserve">Ниже приведен перечень используемых технологий, который в ходе разработки может расширяться. </w:t>
      </w:r>
    </w:p>
    <w:p w14:paraId="4CBF845F" w14:textId="7BF5743C" w:rsidR="003F42E2" w:rsidRPr="008D502C" w:rsidRDefault="00842354" w:rsidP="007B0879">
      <w:pPr>
        <w:pStyle w:val="affa"/>
        <w:numPr>
          <w:ilvl w:val="0"/>
          <w:numId w:val="42"/>
        </w:numPr>
      </w:pPr>
      <w:bookmarkStart w:id="28" w:name="_heading=h.97bm7a5lutd6" w:colFirst="0" w:colLast="0"/>
      <w:bookmarkEnd w:id="28"/>
      <w:proofErr w:type="spellStart"/>
      <w:r w:rsidRPr="00092702">
        <w:t>Backend</w:t>
      </w:r>
      <w:proofErr w:type="spellEnd"/>
      <w:r w:rsidR="008D502C">
        <w:rPr>
          <w:lang w:val="en-US"/>
        </w:rPr>
        <w:t>:</w:t>
      </w:r>
    </w:p>
    <w:p w14:paraId="6A46040E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29" w:name="_heading=h.pp1tgxs1o69i" w:colFirst="0" w:colLast="0"/>
      <w:bookmarkEnd w:id="29"/>
      <w:proofErr w:type="spellStart"/>
      <w:r w:rsidRPr="009251F5">
        <w:rPr>
          <w:i/>
        </w:rPr>
        <w:lastRenderedPageBreak/>
        <w:t>Java</w:t>
      </w:r>
      <w:proofErr w:type="spellEnd"/>
      <w:r w:rsidRPr="00092702">
        <w:t xml:space="preserve"> - 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Pr="00092702">
        <w:t>Sun</w:t>
      </w:r>
      <w:proofErr w:type="spellEnd"/>
      <w:r w:rsidRPr="00092702">
        <w:t xml:space="preserve"> </w:t>
      </w:r>
      <w:proofErr w:type="spellStart"/>
      <w:r w:rsidRPr="00092702">
        <w:t>Microsystems</w:t>
      </w:r>
      <w:proofErr w:type="spellEnd"/>
      <w:r w:rsidRPr="00092702">
        <w:t>.</w:t>
      </w:r>
    </w:p>
    <w:p w14:paraId="1B167B3C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30" w:name="_heading=h.opc5nvflepm" w:colFirst="0" w:colLast="0"/>
      <w:bookmarkEnd w:id="30"/>
      <w:proofErr w:type="spellStart"/>
      <w:r w:rsidRPr="009251F5">
        <w:rPr>
          <w:i/>
        </w:rPr>
        <w:t>Spring</w:t>
      </w:r>
      <w:proofErr w:type="spellEnd"/>
      <w:r w:rsidRPr="009251F5">
        <w:rPr>
          <w:i/>
        </w:rPr>
        <w:t xml:space="preserve"> </w:t>
      </w:r>
      <w:proofErr w:type="spellStart"/>
      <w:r w:rsidRPr="009251F5">
        <w:rPr>
          <w:i/>
        </w:rPr>
        <w:t>Framework</w:t>
      </w:r>
      <w:proofErr w:type="spellEnd"/>
      <w:r w:rsidRPr="00092702">
        <w:t xml:space="preserve"> - Универсальный фреймворк с открытым исходным кодом для </w:t>
      </w:r>
      <w:proofErr w:type="spellStart"/>
      <w:r w:rsidRPr="00092702">
        <w:t>Java</w:t>
      </w:r>
      <w:proofErr w:type="spellEnd"/>
      <w:r w:rsidRPr="00092702">
        <w:t>-платформы. Обладает большим набором инструментов</w:t>
      </w:r>
    </w:p>
    <w:p w14:paraId="488260B9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31" w:name="_heading=h.cwk4rvk3onjs" w:colFirst="0" w:colLast="0"/>
      <w:bookmarkEnd w:id="31"/>
      <w:proofErr w:type="spellStart"/>
      <w:r w:rsidRPr="009251F5">
        <w:rPr>
          <w:i/>
        </w:rPr>
        <w:t>PostgreSQL</w:t>
      </w:r>
      <w:proofErr w:type="spellEnd"/>
      <w:r w:rsidRPr="00092702">
        <w:t xml:space="preserve"> - Свободная объектно-реляционная система управления базами данных. Выбрана так как, поддерживает большое количество типов данных, имеет богатую функциональность, поддерживается многими серверами.</w:t>
      </w:r>
    </w:p>
    <w:p w14:paraId="4CC56E53" w14:textId="256A3630" w:rsidR="003F42E2" w:rsidRPr="002F0BE6" w:rsidRDefault="00842354" w:rsidP="00142AAA">
      <w:pPr>
        <w:pStyle w:val="a3"/>
        <w:rPr>
          <w:rFonts w:ascii="Arial" w:eastAsia="Arial" w:hAnsi="Arial" w:cs="Arial"/>
        </w:rPr>
      </w:pPr>
      <w:bookmarkStart w:id="32" w:name="_heading=h.vrqt22mahmo4" w:colFirst="0" w:colLast="0"/>
      <w:bookmarkEnd w:id="32"/>
      <w:proofErr w:type="spellStart"/>
      <w:r w:rsidRPr="000C65B1">
        <w:rPr>
          <w:i/>
        </w:rPr>
        <w:t>FlyWay</w:t>
      </w:r>
      <w:proofErr w:type="spellEnd"/>
      <w:r w:rsidRPr="00092702">
        <w:t xml:space="preserve"> - средство обеспечения версионности схем и управления миграциями базы данных. </w:t>
      </w:r>
      <w:proofErr w:type="spellStart"/>
      <w:r w:rsidRPr="00092702">
        <w:t>FlyWay</w:t>
      </w:r>
      <w:proofErr w:type="spellEnd"/>
      <w:r w:rsidRPr="00092702">
        <w:t xml:space="preserve"> имеет поддержку </w:t>
      </w:r>
      <w:proofErr w:type="spellStart"/>
      <w:r w:rsidRPr="00092702">
        <w:t>PostgreSQL</w:t>
      </w:r>
      <w:proofErr w:type="spellEnd"/>
      <w:r w:rsidRPr="00092702">
        <w:t xml:space="preserve"> и интегрируется с </w:t>
      </w:r>
      <w:proofErr w:type="spellStart"/>
      <w:r w:rsidRPr="00092702">
        <w:t>Spring</w:t>
      </w:r>
      <w:proofErr w:type="spellEnd"/>
      <w:r w:rsidRPr="00092702">
        <w:t xml:space="preserve"> </w:t>
      </w:r>
      <w:proofErr w:type="spellStart"/>
      <w:r w:rsidRPr="00092702">
        <w:t>Framework</w:t>
      </w:r>
      <w:proofErr w:type="spellEnd"/>
    </w:p>
    <w:p w14:paraId="76ADA095" w14:textId="5A01A614" w:rsidR="002F0BE6" w:rsidRPr="002F0BE6" w:rsidRDefault="002F0BE6" w:rsidP="002F0BE6">
      <w:pPr>
        <w:pStyle w:val="a3"/>
        <w:rPr>
          <w:rFonts w:ascii="Arial" w:eastAsia="Arial" w:hAnsi="Arial" w:cs="Arial"/>
        </w:rPr>
      </w:pPr>
      <w:r w:rsidRPr="00EF0C5B">
        <w:rPr>
          <w:i/>
        </w:rPr>
        <w:t>Docker</w:t>
      </w:r>
      <w:r w:rsidRPr="002F0BE6">
        <w:rPr>
          <w:rFonts w:ascii="Arial" w:hAnsi="Arial" w:cs="Arial"/>
          <w:color w:val="333333"/>
          <w:sz w:val="20"/>
          <w:szCs w:val="20"/>
        </w:rPr>
        <w:t xml:space="preserve"> </w:t>
      </w:r>
      <w:r w:rsidRPr="002F0BE6">
        <w:t>— это платформа, предназначенная для помощи разработчикам в создании, совместном использовании и запуске современных приложений</w:t>
      </w:r>
      <w:r w:rsidRPr="002F0BE6">
        <w:t>.</w:t>
      </w:r>
    </w:p>
    <w:p w14:paraId="4D264D2E" w14:textId="0CA4661F" w:rsidR="003F42E2" w:rsidRPr="00092702" w:rsidRDefault="00842354" w:rsidP="007B0879">
      <w:pPr>
        <w:pStyle w:val="affa"/>
        <w:numPr>
          <w:ilvl w:val="0"/>
          <w:numId w:val="42"/>
        </w:numPr>
      </w:pPr>
      <w:bookmarkStart w:id="33" w:name="_heading=h.aavb9vuif2vw" w:colFirst="0" w:colLast="0"/>
      <w:bookmarkEnd w:id="33"/>
      <w:proofErr w:type="spellStart"/>
      <w:r w:rsidRPr="00092702">
        <w:t>Frontend</w:t>
      </w:r>
      <w:proofErr w:type="spellEnd"/>
    </w:p>
    <w:p w14:paraId="516BAE2F" w14:textId="77777777" w:rsidR="003F42E2" w:rsidRPr="00092702" w:rsidRDefault="00842354" w:rsidP="00142AAA">
      <w:pPr>
        <w:pStyle w:val="a3"/>
      </w:pPr>
      <w:bookmarkStart w:id="34" w:name="_heading=h.to79u1ngrukr" w:colFirst="0" w:colLast="0"/>
      <w:bookmarkEnd w:id="34"/>
      <w:proofErr w:type="spellStart"/>
      <w:r w:rsidRPr="000C65B1">
        <w:rPr>
          <w:i/>
        </w:rPr>
        <w:t>Kotlin</w:t>
      </w:r>
      <w:proofErr w:type="spellEnd"/>
      <w:r w:rsidRPr="00092702">
        <w:t xml:space="preserve"> - Статически типизированный, объектно-ориентированный язык программирования, работающий поверх </w:t>
      </w:r>
      <w:proofErr w:type="spellStart"/>
      <w:r w:rsidRPr="00092702">
        <w:t>Java</w:t>
      </w:r>
      <w:proofErr w:type="spellEnd"/>
      <w:r w:rsidRPr="00092702">
        <w:t xml:space="preserve"> </w:t>
      </w:r>
      <w:proofErr w:type="spellStart"/>
      <w:r w:rsidRPr="00092702">
        <w:t>Virtual</w:t>
      </w:r>
      <w:proofErr w:type="spellEnd"/>
      <w:r w:rsidRPr="00092702">
        <w:t xml:space="preserve"> </w:t>
      </w:r>
      <w:proofErr w:type="spellStart"/>
      <w:r w:rsidRPr="00092702">
        <w:t>Machine</w:t>
      </w:r>
      <w:proofErr w:type="spellEnd"/>
      <w:r w:rsidRPr="00092702">
        <w:t xml:space="preserve"> и разрабатываемый компанией </w:t>
      </w:r>
      <w:proofErr w:type="spellStart"/>
      <w:r w:rsidRPr="00092702">
        <w:t>JetBrains</w:t>
      </w:r>
      <w:proofErr w:type="spellEnd"/>
    </w:p>
    <w:p w14:paraId="2B061E10" w14:textId="1FFB6CD4" w:rsidR="003F42E2" w:rsidRPr="00092702" w:rsidRDefault="00842354" w:rsidP="007B0879">
      <w:pPr>
        <w:pStyle w:val="affa"/>
        <w:numPr>
          <w:ilvl w:val="0"/>
          <w:numId w:val="42"/>
        </w:numPr>
      </w:pPr>
      <w:bookmarkStart w:id="35" w:name="_heading=h.31fwvrfz69pn" w:colFirst="0" w:colLast="0"/>
      <w:bookmarkEnd w:id="35"/>
      <w:r w:rsidRPr="00092702">
        <w:t>Инструменты для ведения документации</w:t>
      </w:r>
    </w:p>
    <w:p w14:paraId="24BC0F40" w14:textId="77777777" w:rsidR="003F42E2" w:rsidRPr="00092702" w:rsidRDefault="00842354" w:rsidP="00142AAA">
      <w:pPr>
        <w:pStyle w:val="a3"/>
      </w:pPr>
      <w:bookmarkStart w:id="36" w:name="_heading=h.2mckn4bty0pt" w:colFirst="0" w:colLast="0"/>
      <w:bookmarkEnd w:id="36"/>
      <w:proofErr w:type="spellStart"/>
      <w:r w:rsidRPr="000C65B1">
        <w:rPr>
          <w:i/>
        </w:rPr>
        <w:t>Miro</w:t>
      </w:r>
      <w:proofErr w:type="spellEnd"/>
      <w:r w:rsidRPr="00092702">
        <w:t xml:space="preserve"> - платформа для совместной работы распределенных команд</w:t>
      </w:r>
    </w:p>
    <w:p w14:paraId="5DA1D002" w14:textId="77777777" w:rsidR="003F42E2" w:rsidRPr="00092702" w:rsidRDefault="00842354" w:rsidP="00142AAA">
      <w:pPr>
        <w:pStyle w:val="a3"/>
      </w:pPr>
      <w:bookmarkStart w:id="37" w:name="_heading=h.kj8a7o338ey2" w:colFirst="0" w:colLast="0"/>
      <w:bookmarkEnd w:id="37"/>
      <w:proofErr w:type="spellStart"/>
      <w:r w:rsidRPr="000C65B1">
        <w:rPr>
          <w:i/>
        </w:rPr>
        <w:t>Swagger</w:t>
      </w:r>
      <w:proofErr w:type="spellEnd"/>
      <w:r w:rsidRPr="00092702">
        <w:t xml:space="preserve"> - </w:t>
      </w:r>
      <w:proofErr w:type="spellStart"/>
      <w:r w:rsidRPr="00092702">
        <w:t>фреймворк</w:t>
      </w:r>
      <w:proofErr w:type="spellEnd"/>
      <w:r w:rsidRPr="00092702">
        <w:t xml:space="preserve"> для спецификации REST API</w:t>
      </w:r>
    </w:p>
    <w:p w14:paraId="23B5BAB0" w14:textId="25314B6A" w:rsidR="003F42E2" w:rsidRPr="00092702" w:rsidRDefault="00842354" w:rsidP="007B0879">
      <w:pPr>
        <w:pStyle w:val="affa"/>
        <w:numPr>
          <w:ilvl w:val="0"/>
          <w:numId w:val="42"/>
        </w:numPr>
      </w:pPr>
      <w:bookmarkStart w:id="38" w:name="_heading=h.ydvfaxq5s00h" w:colFirst="0" w:colLast="0"/>
      <w:bookmarkEnd w:id="38"/>
      <w:r w:rsidRPr="00092702">
        <w:t>Дополнительный инструментарий</w:t>
      </w:r>
    </w:p>
    <w:p w14:paraId="0DC7C33D" w14:textId="77777777" w:rsidR="003F42E2" w:rsidRPr="00092702" w:rsidRDefault="00842354" w:rsidP="00142AAA">
      <w:pPr>
        <w:pStyle w:val="a3"/>
      </w:pPr>
      <w:bookmarkStart w:id="39" w:name="_heading=h.m5xrqmwmpetn" w:colFirst="0" w:colLast="0"/>
      <w:bookmarkEnd w:id="39"/>
      <w:proofErr w:type="spellStart"/>
      <w:r w:rsidRPr="000C65B1">
        <w:rPr>
          <w:i/>
        </w:rPr>
        <w:t>Git</w:t>
      </w:r>
      <w:proofErr w:type="spellEnd"/>
      <w:r w:rsidRPr="00092702">
        <w:t xml:space="preserve"> - распределённая система управления версиями</w:t>
      </w:r>
    </w:p>
    <w:p w14:paraId="4399B1B5" w14:textId="77777777" w:rsidR="003F42E2" w:rsidRPr="00092702" w:rsidRDefault="00842354" w:rsidP="00142AAA">
      <w:pPr>
        <w:pStyle w:val="a3"/>
      </w:pPr>
      <w:bookmarkStart w:id="40" w:name="_heading=h.c0pusbmuo3yp" w:colFirst="0" w:colLast="0"/>
      <w:bookmarkEnd w:id="40"/>
      <w:proofErr w:type="spellStart"/>
      <w:r w:rsidRPr="000C65B1">
        <w:rPr>
          <w:i/>
          <w:sz w:val="27"/>
          <w:szCs w:val="27"/>
        </w:rPr>
        <w:t>Github</w:t>
      </w:r>
      <w:proofErr w:type="spellEnd"/>
      <w:r w:rsidRPr="00092702">
        <w:rPr>
          <w:sz w:val="27"/>
          <w:szCs w:val="27"/>
        </w:rPr>
        <w:t xml:space="preserve"> -</w:t>
      </w:r>
      <w:r w:rsidRPr="00092702">
        <w:t xml:space="preserve">  веб-сервис для хостинга IT-проектов и их совместной разработки</w:t>
      </w:r>
    </w:p>
    <w:p w14:paraId="7A434F95" w14:textId="77777777" w:rsidR="003F42E2" w:rsidRPr="00092702" w:rsidRDefault="00842354" w:rsidP="00142AAA">
      <w:pPr>
        <w:pStyle w:val="a3"/>
      </w:pPr>
      <w:bookmarkStart w:id="41" w:name="_heading=h.c0v5o2rgelwu" w:colFirst="0" w:colLast="0"/>
      <w:bookmarkEnd w:id="41"/>
      <w:proofErr w:type="spellStart"/>
      <w:r w:rsidRPr="000C65B1">
        <w:rPr>
          <w:i/>
        </w:rPr>
        <w:t>Trello</w:t>
      </w:r>
      <w:proofErr w:type="spellEnd"/>
      <w:r w:rsidRPr="00092702">
        <w:t xml:space="preserve"> - облачная программа для управления проектами небольших групп</w:t>
      </w:r>
    </w:p>
    <w:p w14:paraId="0350F760" w14:textId="77777777" w:rsidR="003F42E2" w:rsidRPr="00092702" w:rsidRDefault="003F42E2">
      <w:pPr>
        <w:pBdr>
          <w:top w:val="nil"/>
          <w:left w:val="nil"/>
          <w:bottom w:val="nil"/>
          <w:right w:val="nil"/>
          <w:between w:val="nil"/>
        </w:pBdr>
        <w:ind w:left="794" w:right="-922"/>
        <w:rPr>
          <w:b/>
          <w:color w:val="111111"/>
          <w:sz w:val="28"/>
          <w:szCs w:val="28"/>
        </w:rPr>
      </w:pPr>
      <w:bookmarkStart w:id="42" w:name="_heading=h.7umks4lkr23q" w:colFirst="0" w:colLast="0"/>
      <w:bookmarkEnd w:id="42"/>
    </w:p>
    <w:p w14:paraId="542ED53F" w14:textId="77777777" w:rsidR="003F42E2" w:rsidRPr="00092702" w:rsidRDefault="00842354" w:rsidP="00EA01F3">
      <w:pPr>
        <w:pStyle w:val="a1"/>
      </w:pPr>
      <w:bookmarkStart w:id="43" w:name="_Toc130568547"/>
      <w:r w:rsidRPr="00092702">
        <w:t>Требование к персоналу, обслуживающему приложение</w:t>
      </w:r>
      <w:bookmarkEnd w:id="43"/>
    </w:p>
    <w:p w14:paraId="23B7B4A6" w14:textId="1F058064" w:rsidR="003F42E2" w:rsidRPr="00092702" w:rsidRDefault="004D6235" w:rsidP="008D502C">
      <w:pPr>
        <w:pStyle w:val="affa"/>
      </w:pPr>
      <w:r>
        <w:rPr>
          <w:szCs w:val="28"/>
        </w:rPr>
        <w:t>Для обслуживания системы необходимы администраторы. Для старта работы системы достаточно одного администратора. Однако для поддержания работы и привлечения других ВУЗов нужно будет привлекать администраторов, которые будут отвечать за конкретно назначенный им ВУЗ. В обязанности администратора входит:</w:t>
      </w:r>
    </w:p>
    <w:p w14:paraId="5999F7DB" w14:textId="7F90F458" w:rsidR="003F42E2" w:rsidRPr="00092702" w:rsidRDefault="004D6235" w:rsidP="00142AAA">
      <w:pPr>
        <w:pStyle w:val="a3"/>
      </w:pPr>
      <w:r>
        <w:t>Добавление новых ВУЗов, факультетов, аудиторий, лабораторий, групп, сотрудников, старост групп</w:t>
      </w:r>
    </w:p>
    <w:p w14:paraId="02C66534" w14:textId="77777777" w:rsidR="003F42E2" w:rsidRPr="00092702" w:rsidRDefault="00842354" w:rsidP="00142AAA">
      <w:pPr>
        <w:pStyle w:val="a3"/>
      </w:pPr>
      <w:r w:rsidRPr="003A2115">
        <w:t>Обновление информации об уже существующих</w:t>
      </w:r>
      <w:r w:rsidRPr="00092702">
        <w:t xml:space="preserve"> ВУЗах, факультетах, аудиториях, лабораториях, группах, сотрудниках, старостах групп</w:t>
      </w:r>
    </w:p>
    <w:p w14:paraId="3D8D396A" w14:textId="1C1B499B" w:rsidR="003A2115" w:rsidRPr="00092702" w:rsidRDefault="00842354" w:rsidP="003A2115">
      <w:pPr>
        <w:pStyle w:val="a3"/>
      </w:pPr>
      <w:r w:rsidRPr="003A2115">
        <w:t xml:space="preserve">Удаление </w:t>
      </w:r>
      <w:r w:rsidRPr="00092702">
        <w:t>ВУЗов, факультетов, аудиторий, лабораторий, групп, сотрудников, старост групп</w:t>
      </w:r>
    </w:p>
    <w:p w14:paraId="5D59FF59" w14:textId="77777777" w:rsidR="003F42E2" w:rsidRPr="00092702" w:rsidRDefault="00842354" w:rsidP="00EA01F3">
      <w:pPr>
        <w:pStyle w:val="a0"/>
      </w:pPr>
      <w:bookmarkStart w:id="44" w:name="_Toc130568548"/>
      <w:r w:rsidRPr="00EA01F3">
        <w:t>Требования</w:t>
      </w:r>
      <w:r w:rsidRPr="00092702">
        <w:t xml:space="preserve"> к функциям(задачам)</w:t>
      </w:r>
      <w:bookmarkEnd w:id="44"/>
    </w:p>
    <w:p w14:paraId="60A5F470" w14:textId="1873AA43" w:rsidR="003F42E2" w:rsidRPr="00092702" w:rsidRDefault="00842354" w:rsidP="003A2115">
      <w:pPr>
        <w:pStyle w:val="a1"/>
        <w:numPr>
          <w:ilvl w:val="2"/>
          <w:numId w:val="41"/>
        </w:numPr>
      </w:pPr>
      <w:bookmarkStart w:id="45" w:name="_Toc130568549"/>
      <w:r w:rsidRPr="00092702">
        <w:t>Авторизация</w:t>
      </w:r>
      <w:bookmarkEnd w:id="45"/>
      <w:r w:rsidRPr="00092702">
        <w:t xml:space="preserve"> </w:t>
      </w:r>
    </w:p>
    <w:p w14:paraId="599F573C" w14:textId="6AF4B2EB" w:rsidR="003F42E2" w:rsidRPr="00092702" w:rsidRDefault="004D6235" w:rsidP="00EA01F3">
      <w:pPr>
        <w:pStyle w:val="affa"/>
      </w:pPr>
      <w:r>
        <w:rPr>
          <w:szCs w:val="28"/>
        </w:rPr>
        <w:t xml:space="preserve">Учётные записи создаются администраторами заранее. Пользователь при входе в систему вводит свою почту и пароль. Приложение не предусматривает сценария </w:t>
      </w:r>
      <w:proofErr w:type="gramStart"/>
      <w:r>
        <w:rPr>
          <w:szCs w:val="28"/>
        </w:rPr>
        <w:t>для</w:t>
      </w:r>
      <w:r w:rsidR="00282E63">
        <w:rPr>
          <w:szCs w:val="28"/>
        </w:rPr>
        <w:t xml:space="preserve"> </w:t>
      </w:r>
      <w:r>
        <w:rPr>
          <w:szCs w:val="28"/>
        </w:rPr>
        <w:t>пользователей</w:t>
      </w:r>
      <w:proofErr w:type="gramEnd"/>
      <w:r>
        <w:rPr>
          <w:szCs w:val="28"/>
        </w:rPr>
        <w:t xml:space="preserve"> не являющихся преподавателями ВУЗа или старостой группы.</w:t>
      </w:r>
    </w:p>
    <w:p w14:paraId="50E27DE0" w14:textId="77777777" w:rsidR="003F42E2" w:rsidRPr="00092702" w:rsidRDefault="00842354" w:rsidP="00EA01F3">
      <w:pPr>
        <w:pStyle w:val="a1"/>
      </w:pPr>
      <w:bookmarkStart w:id="46" w:name="_Toc130568550"/>
      <w:r w:rsidRPr="00092702">
        <w:rPr>
          <w:rFonts w:eastAsia="Times New Roman" w:cs="Times New Roman"/>
        </w:rPr>
        <w:t xml:space="preserve">Просмотр </w:t>
      </w:r>
      <w:r w:rsidRPr="00092702">
        <w:t>расписания</w:t>
      </w:r>
      <w:bookmarkEnd w:id="46"/>
    </w:p>
    <w:p w14:paraId="1C03D57E" w14:textId="098A8C3A" w:rsidR="003F42E2" w:rsidRPr="00092702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</w:t>
      </w:r>
      <w:r w:rsidRPr="00092702">
        <w:rPr>
          <w:rFonts w:eastAsia="Times New Roman"/>
          <w:shd w:val="clear" w:color="auto" w:fill="auto"/>
        </w:rPr>
        <w:t xml:space="preserve"> и </w:t>
      </w:r>
      <w:r w:rsidRPr="00092702">
        <w:t>староста группы</w:t>
      </w:r>
      <w:r w:rsidRPr="00092702">
        <w:rPr>
          <w:rFonts w:eastAsia="Times New Roman"/>
          <w:shd w:val="clear" w:color="auto" w:fill="auto"/>
        </w:rPr>
        <w:t xml:space="preserve">) имеет возможность просматривать </w:t>
      </w:r>
      <w:r w:rsidRPr="00092702">
        <w:t>ра</w:t>
      </w:r>
      <w:r w:rsidR="00282E63">
        <w:t>списание. Пользователь с ролью «Староста»</w:t>
      </w:r>
      <w:r w:rsidRPr="00092702">
        <w:t xml:space="preserve"> может получить расписание свое</w:t>
      </w:r>
      <w:r w:rsidR="00282E63">
        <w:t>й группы. Пользователь с ролью «Преподаватель»</w:t>
      </w:r>
      <w:r w:rsidRPr="00092702">
        <w:rPr>
          <w:rFonts w:eastAsia="Times New Roman"/>
          <w:shd w:val="clear" w:color="auto" w:fill="auto"/>
        </w:rPr>
        <w:t xml:space="preserve"> мо</w:t>
      </w:r>
      <w:r w:rsidRPr="00092702">
        <w:t>жет в свою очередь получить расписание проводимых им лично занятий, то есть свое личное расписание</w:t>
      </w:r>
      <w:r w:rsidRPr="00092702">
        <w:rPr>
          <w:rFonts w:eastAsia="Times New Roman"/>
          <w:shd w:val="clear" w:color="auto" w:fill="auto"/>
        </w:rPr>
        <w:t>.</w:t>
      </w:r>
    </w:p>
    <w:p w14:paraId="5A21F174" w14:textId="77777777" w:rsidR="003F42E2" w:rsidRPr="00092702" w:rsidRDefault="00842354" w:rsidP="00EA01F3">
      <w:pPr>
        <w:pStyle w:val="a1"/>
      </w:pPr>
      <w:bookmarkStart w:id="47" w:name="_Toc130568551"/>
      <w:r w:rsidRPr="00092702">
        <w:t>Перенос занятий</w:t>
      </w:r>
      <w:bookmarkEnd w:id="47"/>
    </w:p>
    <w:p w14:paraId="6338CF32" w14:textId="1DACA810" w:rsidR="003F42E2" w:rsidRPr="00092702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</w:t>
      </w:r>
      <w:r w:rsidRPr="00092702">
        <w:rPr>
          <w:rFonts w:eastAsia="Times New Roman"/>
          <w:shd w:val="clear" w:color="auto" w:fill="auto"/>
        </w:rPr>
        <w:t xml:space="preserve">) имеет возможность </w:t>
      </w:r>
      <w:r w:rsidRPr="00092702">
        <w:t>перенести занятие на другое время или на другой день, предоставляемые системой</w:t>
      </w:r>
      <w:r w:rsidRPr="00092702">
        <w:rPr>
          <w:rFonts w:eastAsia="Times New Roman"/>
          <w:shd w:val="clear" w:color="auto" w:fill="auto"/>
        </w:rPr>
        <w:t xml:space="preserve">. </w:t>
      </w:r>
      <w:r w:rsidRPr="00092702">
        <w:t xml:space="preserve">Уведомление о </w:t>
      </w:r>
      <w:r w:rsidRPr="00092702">
        <w:lastRenderedPageBreak/>
        <w:t>переносе приходит на</w:t>
      </w:r>
      <w:r w:rsidR="007B6031">
        <w:t xml:space="preserve"> электронную почту пользователю,</w:t>
      </w:r>
      <w:r w:rsidRPr="00092702">
        <w:t xml:space="preserve"> связанным с перенесенными занятиями.</w:t>
      </w:r>
    </w:p>
    <w:p w14:paraId="1571AC20" w14:textId="77777777" w:rsidR="003F42E2" w:rsidRPr="00092702" w:rsidRDefault="00842354" w:rsidP="00EA01F3">
      <w:pPr>
        <w:pStyle w:val="a1"/>
      </w:pPr>
      <w:bookmarkStart w:id="48" w:name="_Toc130568552"/>
      <w:r w:rsidRPr="00092702">
        <w:t>Создание расписания</w:t>
      </w:r>
      <w:bookmarkEnd w:id="48"/>
    </w:p>
    <w:p w14:paraId="44E4FDE0" w14:textId="77777777" w:rsidR="003F42E2" w:rsidRPr="00092702" w:rsidRDefault="00842354" w:rsidP="00EA01F3">
      <w:pPr>
        <w:pStyle w:val="affa"/>
      </w:pPr>
      <w:r w:rsidRPr="00092702">
        <w:t>Система генерирует расписание на основе заявок пользователей (преподавателей). Преподаватель добавляет предмет, необходимое количество часов за две недели по числителю и знаменателю конкретной группы. После ввода данных приложение предоставляет пользователю предварительный вариант расписания.</w:t>
      </w:r>
    </w:p>
    <w:p w14:paraId="1FEC4156" w14:textId="77777777" w:rsidR="003F42E2" w:rsidRPr="00092702" w:rsidRDefault="00842354" w:rsidP="00EA01F3">
      <w:pPr>
        <w:pStyle w:val="a1"/>
      </w:pPr>
      <w:bookmarkStart w:id="49" w:name="_Toc130568553"/>
      <w:r w:rsidRPr="00092702">
        <w:t>Скачивание расписания</w:t>
      </w:r>
      <w:bookmarkEnd w:id="49"/>
    </w:p>
    <w:p w14:paraId="3B480A9C" w14:textId="069A2C35" w:rsidR="003F42E2" w:rsidRPr="00EA01F3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 и староста группы</w:t>
      </w:r>
      <w:r w:rsidRPr="00092702">
        <w:rPr>
          <w:rFonts w:eastAsia="Times New Roman"/>
          <w:shd w:val="clear" w:color="auto" w:fill="auto"/>
        </w:rPr>
        <w:t xml:space="preserve">) имеет возможность </w:t>
      </w:r>
      <w:r w:rsidRPr="00092702">
        <w:t xml:space="preserve">скачать расписание на заданный промежуток времени в формате </w:t>
      </w:r>
      <w:proofErr w:type="spellStart"/>
      <w:r w:rsidRPr="00092702">
        <w:t>Excel</w:t>
      </w:r>
      <w:proofErr w:type="spellEnd"/>
      <w:r w:rsidRPr="00092702">
        <w:t>.</w:t>
      </w:r>
    </w:p>
    <w:p w14:paraId="55CBE594" w14:textId="77777777" w:rsidR="003F42E2" w:rsidRPr="00092702" w:rsidRDefault="00842354" w:rsidP="00EA01F3">
      <w:pPr>
        <w:pStyle w:val="a0"/>
      </w:pPr>
      <w:bookmarkStart w:id="50" w:name="_Toc130568554"/>
      <w:r w:rsidRPr="00092702">
        <w:t>Требования к поддерживаемым языкам</w:t>
      </w:r>
      <w:bookmarkEnd w:id="50"/>
    </w:p>
    <w:p w14:paraId="3A79CAB2" w14:textId="2C7E32AD" w:rsidR="003F42E2" w:rsidRPr="003A2115" w:rsidRDefault="00842354" w:rsidP="003A2115">
      <w:pPr>
        <w:pStyle w:val="affa"/>
      </w:pPr>
      <w:r w:rsidRPr="00092702">
        <w:t>Приложение будет поддерживать только русский язык.</w:t>
      </w:r>
    </w:p>
    <w:p w14:paraId="6D61D64B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5D66EDF6" w14:textId="77777777" w:rsidR="003F42E2" w:rsidRPr="00092702" w:rsidRDefault="00842354" w:rsidP="00EA01F3">
      <w:pPr>
        <w:pStyle w:val="a"/>
      </w:pPr>
      <w:bookmarkStart w:id="51" w:name="_Toc130568555"/>
      <w:r w:rsidRPr="00092702">
        <w:lastRenderedPageBreak/>
        <w:t>Перспективы развития, модернизации приложения</w:t>
      </w:r>
      <w:bookmarkEnd w:id="51"/>
    </w:p>
    <w:p w14:paraId="50C3D3CD" w14:textId="02285F27" w:rsidR="003F42E2" w:rsidRPr="00092702" w:rsidRDefault="00842354" w:rsidP="00142AAA">
      <w:pPr>
        <w:pStyle w:val="a3"/>
      </w:pPr>
      <w:r w:rsidRPr="00092702">
        <w:t>Добавление в расписание отображения событий</w:t>
      </w:r>
      <w:r w:rsidR="007B6031">
        <w:t xml:space="preserve"> </w:t>
      </w:r>
      <w:r w:rsidRPr="00092702">
        <w:t xml:space="preserve">(контрольные работы, аттестации). </w:t>
      </w:r>
    </w:p>
    <w:p w14:paraId="03A14CB9" w14:textId="74ED7D31" w:rsidR="003F42E2" w:rsidRPr="00092702" w:rsidRDefault="00211689" w:rsidP="00142AAA">
      <w:pPr>
        <w:pStyle w:val="a3"/>
      </w:pPr>
      <w:r>
        <w:t>Добавление роли</w:t>
      </w:r>
      <w:r w:rsidR="007B6031">
        <w:t xml:space="preserve"> «Студент»</w:t>
      </w:r>
      <w:r w:rsidR="00842354" w:rsidRPr="00092702">
        <w:t xml:space="preserve"> и необходимы</w:t>
      </w:r>
      <w:r>
        <w:t>х</w:t>
      </w:r>
      <w:r w:rsidR="00842354" w:rsidRPr="00092702">
        <w:t xml:space="preserve"> для не</w:t>
      </w:r>
      <w:r>
        <w:t>ё</w:t>
      </w:r>
      <w:r w:rsidR="00842354" w:rsidRPr="00092702">
        <w:t xml:space="preserve"> сценари</w:t>
      </w:r>
      <w:r>
        <w:t>ев</w:t>
      </w:r>
    </w:p>
    <w:p w14:paraId="5E09023D" w14:textId="77777777" w:rsidR="003F42E2" w:rsidRPr="00092702" w:rsidRDefault="00842354" w:rsidP="00142AAA">
      <w:pPr>
        <w:pStyle w:val="a3"/>
      </w:pPr>
      <w:r w:rsidRPr="00092702">
        <w:t>Отображение домашнего задания к занятиям</w:t>
      </w:r>
    </w:p>
    <w:p w14:paraId="303EFEAE" w14:textId="39351F59" w:rsidR="003F42E2" w:rsidRPr="00EA01F3" w:rsidRDefault="00842354" w:rsidP="00142AAA">
      <w:pPr>
        <w:pStyle w:val="a3"/>
      </w:pPr>
      <w:r w:rsidRPr="00092702">
        <w:t>Добав</w:t>
      </w:r>
      <w:r w:rsidR="00531906">
        <w:t>ление</w:t>
      </w:r>
      <w:r w:rsidRPr="00092702">
        <w:t xml:space="preserve"> поддержк</w:t>
      </w:r>
      <w:r w:rsidR="00531906">
        <w:t>и</w:t>
      </w:r>
      <w:r w:rsidRPr="00092702">
        <w:t xml:space="preserve"> иностранных языков</w:t>
      </w:r>
    </w:p>
    <w:p w14:paraId="7BBD2D94" w14:textId="77777777" w:rsidR="003F42E2" w:rsidRPr="00092702" w:rsidRDefault="00842354" w:rsidP="00EA01F3">
      <w:pPr>
        <w:pStyle w:val="a"/>
      </w:pPr>
      <w:bookmarkStart w:id="52" w:name="_Toc130568556"/>
      <w:r w:rsidRPr="00092702">
        <w:t>Состав и содержание работ по созданию приложения</w:t>
      </w:r>
      <w:bookmarkEnd w:id="52"/>
    </w:p>
    <w:p w14:paraId="11B10924" w14:textId="6E291A8B" w:rsidR="003F42E2" w:rsidRDefault="00842354" w:rsidP="00EA01F3">
      <w:pPr>
        <w:pStyle w:val="affa"/>
        <w:rPr>
          <w:rFonts w:eastAsia="Times New Roman"/>
          <w:shd w:val="clear" w:color="auto" w:fill="auto"/>
        </w:rPr>
      </w:pPr>
      <w:r w:rsidRPr="00092702">
        <w:rPr>
          <w:rFonts w:eastAsia="Times New Roman"/>
          <w:shd w:val="clear" w:color="auto" w:fill="auto"/>
        </w:rPr>
        <w:t>Основные этапы работ, их содержание и приблизительные сроки приведены в Таблице 1.</w:t>
      </w:r>
    </w:p>
    <w:p w14:paraId="39EC44AD" w14:textId="46396CF5" w:rsidR="007E5C13" w:rsidRPr="00092702" w:rsidRDefault="007E5C13" w:rsidP="007E5C13">
      <w:pPr>
        <w:pStyle w:val="a2"/>
      </w:pPr>
      <w:r w:rsidRPr="00092702">
        <w:t>Состав и содержание работ по созданию приложения</w:t>
      </w:r>
    </w:p>
    <w:tbl>
      <w:tblPr>
        <w:tblStyle w:val="aff4"/>
        <w:tblW w:w="95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917"/>
        <w:gridCol w:w="2214"/>
        <w:gridCol w:w="2115"/>
      </w:tblGrid>
      <w:tr w:rsidR="003F42E2" w:rsidRPr="00092702" w14:paraId="5FAA13BB" w14:textId="77777777">
        <w:trPr>
          <w:trHeight w:val="765"/>
          <w:jc w:val="center"/>
        </w:trPr>
        <w:tc>
          <w:tcPr>
            <w:tcW w:w="2348" w:type="dxa"/>
          </w:tcPr>
          <w:p w14:paraId="4FB863E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917" w:type="dxa"/>
          </w:tcPr>
          <w:p w14:paraId="6FDE374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2214" w:type="dxa"/>
          </w:tcPr>
          <w:p w14:paraId="3AFB001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Порядок приемки документов</w:t>
            </w:r>
          </w:p>
        </w:tc>
        <w:tc>
          <w:tcPr>
            <w:tcW w:w="2115" w:type="dxa"/>
          </w:tcPr>
          <w:p w14:paraId="4A3EA0C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</w:p>
        </w:tc>
      </w:tr>
      <w:tr w:rsidR="003F42E2" w:rsidRPr="00092702" w14:paraId="3E6EB7BB" w14:textId="77777777">
        <w:trPr>
          <w:trHeight w:val="1435"/>
          <w:jc w:val="center"/>
        </w:trPr>
        <w:tc>
          <w:tcPr>
            <w:tcW w:w="2348" w:type="dxa"/>
          </w:tcPr>
          <w:p w14:paraId="1AC3E44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2917" w:type="dxa"/>
          </w:tcPr>
          <w:p w14:paraId="6819F8A5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2214" w:type="dxa"/>
          </w:tcPr>
          <w:p w14:paraId="4764C54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7FF03D5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24.03.2023, 21:00 по МСК</w:t>
            </w:r>
          </w:p>
        </w:tc>
      </w:tr>
      <w:tr w:rsidR="003F42E2" w:rsidRPr="00092702" w14:paraId="69A77E09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388B5B86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2917" w:type="dxa"/>
          </w:tcPr>
          <w:p w14:paraId="5542EE4F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сценариев работы проекта</w:t>
            </w:r>
          </w:p>
        </w:tc>
        <w:tc>
          <w:tcPr>
            <w:tcW w:w="2214" w:type="dxa"/>
          </w:tcPr>
          <w:p w14:paraId="03BD233F" w14:textId="6EA35738" w:rsidR="003F42E2" w:rsidRPr="00B83B5A" w:rsidRDefault="00B83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функциональной схемы в </w:t>
            </w:r>
            <w:r>
              <w:rPr>
                <w:color w:val="000000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115" w:type="dxa"/>
          </w:tcPr>
          <w:p w14:paraId="09FDD380" w14:textId="77777777" w:rsidR="003F42E2" w:rsidRPr="00092702" w:rsidRDefault="00842354">
            <w:pP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24.03.2023, 21:00 по МСК</w:t>
            </w:r>
          </w:p>
        </w:tc>
      </w:tr>
      <w:tr w:rsidR="003F42E2" w:rsidRPr="00092702" w14:paraId="7FA7341B" w14:textId="77777777">
        <w:trPr>
          <w:trHeight w:val="350"/>
          <w:jc w:val="center"/>
        </w:trPr>
        <w:tc>
          <w:tcPr>
            <w:tcW w:w="2348" w:type="dxa"/>
            <w:vMerge/>
          </w:tcPr>
          <w:p w14:paraId="599B035F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ADD4721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дизайна проекта</w:t>
            </w:r>
          </w:p>
        </w:tc>
        <w:tc>
          <w:tcPr>
            <w:tcW w:w="2214" w:type="dxa"/>
          </w:tcPr>
          <w:p w14:paraId="05FE7AE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Изображения дизайн-макета проекта</w:t>
            </w:r>
          </w:p>
        </w:tc>
        <w:tc>
          <w:tcPr>
            <w:tcW w:w="2115" w:type="dxa"/>
          </w:tcPr>
          <w:p w14:paraId="0EBCE4EE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25.03.2022</w:t>
            </w:r>
          </w:p>
        </w:tc>
      </w:tr>
      <w:tr w:rsidR="003F42E2" w:rsidRPr="00092702" w14:paraId="6BD9146C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4C86F21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2917" w:type="dxa"/>
          </w:tcPr>
          <w:p w14:paraId="7002F136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3BECAB0A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процессе испытаний</w:t>
            </w:r>
          </w:p>
        </w:tc>
        <w:tc>
          <w:tcPr>
            <w:tcW w:w="2115" w:type="dxa"/>
            <w:vMerge w:val="restart"/>
          </w:tcPr>
          <w:p w14:paraId="016A7361" w14:textId="6D28DD7C" w:rsidR="003F42E2" w:rsidRPr="00092702" w:rsidRDefault="00B83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31.05.2023</w:t>
            </w:r>
          </w:p>
        </w:tc>
      </w:tr>
      <w:tr w:rsidR="003F42E2" w:rsidRPr="00092702" w14:paraId="251C194A" w14:textId="77777777">
        <w:trPr>
          <w:trHeight w:val="350"/>
          <w:jc w:val="center"/>
        </w:trPr>
        <w:tc>
          <w:tcPr>
            <w:tcW w:w="2348" w:type="dxa"/>
            <w:vMerge/>
          </w:tcPr>
          <w:p w14:paraId="01F15851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2D5DBC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015DAF5A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021CC772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6A7A604A" w14:textId="77777777">
        <w:trPr>
          <w:trHeight w:val="350"/>
          <w:jc w:val="center"/>
        </w:trPr>
        <w:tc>
          <w:tcPr>
            <w:tcW w:w="2348" w:type="dxa"/>
            <w:vMerge/>
          </w:tcPr>
          <w:p w14:paraId="4202E5B0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04326C2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D6C538A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5FCD8529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0DC26C29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73CCF463" w14:textId="7634C4D1" w:rsidR="003F42E2" w:rsidRPr="00092702" w:rsidRDefault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функциональнос</w:t>
            </w:r>
            <w:r w:rsidR="003C12AD" w:rsidRP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 приложения</w:t>
            </w:r>
          </w:p>
        </w:tc>
        <w:tc>
          <w:tcPr>
            <w:tcW w:w="2917" w:type="dxa"/>
          </w:tcPr>
          <w:p w14:paraId="18C85D53" w14:textId="3F781C84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соответствия приложения требованиям</w:t>
            </w:r>
            <w:r w:rsid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указанным в Техническом задании</w:t>
            </w:r>
          </w:p>
        </w:tc>
        <w:tc>
          <w:tcPr>
            <w:tcW w:w="2214" w:type="dxa"/>
            <w:vMerge w:val="restart"/>
          </w:tcPr>
          <w:p w14:paraId="59B0E73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72A3B778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позднее 14 дней с завершения </w:t>
            </w: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предыдущего этапа</w:t>
            </w:r>
          </w:p>
        </w:tc>
      </w:tr>
      <w:tr w:rsidR="003F42E2" w:rsidRPr="00092702" w14:paraId="52317A85" w14:textId="77777777">
        <w:trPr>
          <w:trHeight w:val="350"/>
          <w:jc w:val="center"/>
        </w:trPr>
        <w:tc>
          <w:tcPr>
            <w:tcW w:w="2348" w:type="dxa"/>
            <w:vMerge/>
          </w:tcPr>
          <w:p w14:paraId="76BC1438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8609272" w14:textId="3ECAD50A" w:rsidR="003F42E2" w:rsidRPr="00092702" w:rsidRDefault="00842354" w:rsidP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Устранение </w:t>
            </w:r>
            <w:r w:rsid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неисправностей</w:t>
            </w:r>
            <w:r w:rsid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повторная проверка до полного восстановления функциональнос</w:t>
            </w:r>
            <w:r w:rsidR="00491EB7" w:rsidRP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r w:rsid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приложения</w:t>
            </w:r>
          </w:p>
        </w:tc>
        <w:tc>
          <w:tcPr>
            <w:tcW w:w="2214" w:type="dxa"/>
            <w:vMerge/>
          </w:tcPr>
          <w:p w14:paraId="1BDEDAAF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4F78390D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5AAA162F" w14:textId="77777777">
        <w:trPr>
          <w:trHeight w:val="350"/>
          <w:jc w:val="center"/>
        </w:trPr>
        <w:tc>
          <w:tcPr>
            <w:tcW w:w="2348" w:type="dxa"/>
          </w:tcPr>
          <w:p w14:paraId="4F360F24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2917" w:type="dxa"/>
          </w:tcPr>
          <w:p w14:paraId="67EFB536" w14:textId="16F1D18E" w:rsidR="003F42E2" w:rsidRPr="00092702" w:rsidRDefault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214" w:type="dxa"/>
          </w:tcPr>
          <w:p w14:paraId="7207D05A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2115" w:type="dxa"/>
          </w:tcPr>
          <w:p w14:paraId="30D0F09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марта 2022 по июнь 2022</w:t>
            </w:r>
          </w:p>
        </w:tc>
      </w:tr>
      <w:tr w:rsidR="003F42E2" w:rsidRPr="00092702" w14:paraId="51F8B34D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4A2200A9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2917" w:type="dxa"/>
          </w:tcPr>
          <w:p w14:paraId="15802957" w14:textId="3E961A60" w:rsidR="003F42E2" w:rsidRPr="00092702" w:rsidRDefault="00842354" w:rsidP="009D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Эксплуатация на </w:t>
            </w:r>
            <w:r w:rsidR="009D6D32" w:rsidRPr="00A076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ограниченной</w:t>
            </w: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группе пользователей</w:t>
            </w:r>
          </w:p>
        </w:tc>
        <w:tc>
          <w:tcPr>
            <w:tcW w:w="2214" w:type="dxa"/>
            <w:vMerge w:val="restart"/>
          </w:tcPr>
          <w:p w14:paraId="70BEAF31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Ведение отдельного документа</w:t>
            </w:r>
          </w:p>
        </w:tc>
        <w:tc>
          <w:tcPr>
            <w:tcW w:w="2115" w:type="dxa"/>
          </w:tcPr>
          <w:p w14:paraId="5E53DAA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Май – июнь 2022</w:t>
            </w:r>
          </w:p>
        </w:tc>
      </w:tr>
      <w:tr w:rsidR="003F42E2" w:rsidRPr="00092702" w14:paraId="6D356C93" w14:textId="77777777">
        <w:trPr>
          <w:trHeight w:val="350"/>
          <w:jc w:val="center"/>
        </w:trPr>
        <w:tc>
          <w:tcPr>
            <w:tcW w:w="2348" w:type="dxa"/>
            <w:vMerge/>
          </w:tcPr>
          <w:p w14:paraId="4D03815D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1A86B84F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3D597B47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</w:tcPr>
          <w:p w14:paraId="2CDB1EB2" w14:textId="77777777" w:rsidR="003F42E2" w:rsidRPr="00092702" w:rsidRDefault="008423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Май - июнь 2022</w:t>
            </w:r>
          </w:p>
        </w:tc>
      </w:tr>
    </w:tbl>
    <w:p w14:paraId="6411926F" w14:textId="2448CF38" w:rsidR="007E5C13" w:rsidRDefault="007E5C13">
      <w:pPr>
        <w:widowControl w:val="0"/>
        <w:spacing w:after="0" w:line="240" w:lineRule="auto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18425B15" w14:textId="77777777" w:rsidR="007E5C13" w:rsidRDefault="007E5C13" w:rsidP="007E5C13">
      <w:pPr>
        <w:pStyle w:val="a"/>
        <w:numPr>
          <w:ilvl w:val="0"/>
          <w:numId w:val="0"/>
        </w:numPr>
        <w:ind w:left="930"/>
      </w:pPr>
    </w:p>
    <w:p w14:paraId="35934268" w14:textId="4EB72BA1" w:rsidR="003F42E2" w:rsidRPr="00092702" w:rsidRDefault="00842354" w:rsidP="00EA01F3">
      <w:pPr>
        <w:pStyle w:val="a"/>
      </w:pPr>
      <w:bookmarkStart w:id="53" w:name="_Toc130568557"/>
      <w:r w:rsidRPr="00092702">
        <w:t>Порядок контроля и приёмки приложения</w:t>
      </w:r>
      <w:bookmarkEnd w:id="53"/>
    </w:p>
    <w:p w14:paraId="6D67651F" w14:textId="77777777" w:rsidR="003F42E2" w:rsidRPr="00092702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заказчиком. </w:t>
      </w:r>
    </w:p>
    <w:p w14:paraId="329F5232" w14:textId="77777777" w:rsidR="003F42E2" w:rsidRPr="00092702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Готовое приложение со всей необходимой документацией предоставляется заказчику в обозначенный </w:t>
      </w:r>
      <w:r w:rsidRPr="00092702">
        <w:t>в данном техническом задании срок</w:t>
      </w:r>
      <w:r w:rsidRPr="00092702">
        <w:rPr>
          <w:rFonts w:eastAsia="Times New Roman"/>
          <w:shd w:val="clear" w:color="auto" w:fill="auto"/>
        </w:rPr>
        <w:t xml:space="preserve">. </w:t>
      </w:r>
    </w:p>
    <w:p w14:paraId="25210C6D" w14:textId="77777777" w:rsidR="003F42E2" w:rsidRPr="00092702" w:rsidRDefault="00842354" w:rsidP="00EA01F3">
      <w:pPr>
        <w:pStyle w:val="affa"/>
      </w:pPr>
      <w:r w:rsidRPr="00092702">
        <w:rPr>
          <w:rFonts w:eastAsia="Times New Roman"/>
          <w:shd w:val="clear" w:color="auto" w:fill="auto"/>
        </w:rPr>
        <w:t>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7FE67747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Техническое Задание</w:t>
      </w:r>
    </w:p>
    <w:p w14:paraId="477ADC26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Курсовой Проект</w:t>
      </w:r>
    </w:p>
    <w:p w14:paraId="4F5C734C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Демонстрационная версия приложения со всеми основными сценариями</w:t>
      </w:r>
    </w:p>
    <w:p w14:paraId="28C00E1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Исходный код приложения</w:t>
      </w:r>
    </w:p>
    <w:p w14:paraId="6AEA50C4" w14:textId="5DC1C3A0" w:rsidR="003F42E2" w:rsidRPr="007E5C13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Аналитику проекта</w:t>
      </w:r>
    </w:p>
    <w:p w14:paraId="6D7AC3FD" w14:textId="14854CED" w:rsidR="007E5C13" w:rsidRDefault="007E5C13">
      <w:pPr>
        <w:widowControl w:val="0"/>
        <w:spacing w:after="0" w:line="240" w:lineRule="auto"/>
        <w:rPr>
          <w:rFonts w:ascii="Times New Roman" w:eastAsia="Times New Roman" w:hAnsi="Times New Roman" w:cs="Times New Roman"/>
          <w:iCs/>
          <w:color w:val="1C1C1C"/>
          <w:sz w:val="28"/>
        </w:rPr>
      </w:pPr>
      <w:r>
        <w:rPr>
          <w:rFonts w:eastAsia="Times New Roman"/>
        </w:rPr>
        <w:br w:type="page"/>
      </w:r>
    </w:p>
    <w:p w14:paraId="58E4EED9" w14:textId="77777777" w:rsidR="007E5C13" w:rsidRPr="00092702" w:rsidRDefault="007E5C13" w:rsidP="007E5C13">
      <w:pPr>
        <w:pStyle w:val="a3"/>
        <w:numPr>
          <w:ilvl w:val="0"/>
          <w:numId w:val="0"/>
        </w:numPr>
        <w:ind w:left="1219"/>
      </w:pPr>
    </w:p>
    <w:p w14:paraId="3A294E10" w14:textId="77777777" w:rsidR="003F42E2" w:rsidRPr="00092702" w:rsidRDefault="00842354" w:rsidP="00EA01F3">
      <w:pPr>
        <w:pStyle w:val="a"/>
      </w:pPr>
      <w:bookmarkStart w:id="54" w:name="_Toc130568558"/>
      <w:r w:rsidRPr="00092702">
        <w:t>Требования к документированию</w:t>
      </w:r>
      <w:bookmarkEnd w:id="54"/>
    </w:p>
    <w:p w14:paraId="5DA49427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Документирование системы ведется в рамках настоящего Технического Задания, составленного в соответствие с ГОСТ 34.602-89. </w:t>
      </w:r>
    </w:p>
    <w:p w14:paraId="0DD47BE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Документ об отчете проделанной работы над системой будет представлен в рамках Курсового Проекта на основе настоящего Технического Задания. </w:t>
      </w:r>
    </w:p>
    <w:p w14:paraId="2BA3122F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Документирование основных сценариев работы приложения осуществляется в сервисе </w:t>
      </w:r>
      <w:proofErr w:type="spellStart"/>
      <w:r w:rsidRPr="00092702">
        <w:rPr>
          <w:rFonts w:eastAsia="Times New Roman"/>
          <w:shd w:val="clear" w:color="auto" w:fill="auto"/>
        </w:rPr>
        <w:t>Miro</w:t>
      </w:r>
      <w:proofErr w:type="spellEnd"/>
      <w:r w:rsidRPr="00092702">
        <w:rPr>
          <w:rFonts w:eastAsia="Times New Roman"/>
          <w:shd w:val="clear" w:color="auto" w:fill="auto"/>
        </w:rPr>
        <w:t>.</w:t>
      </w:r>
    </w:p>
    <w:p w14:paraId="29FD5BCF" w14:textId="77777777" w:rsidR="003F42E2" w:rsidRPr="00092702" w:rsidRDefault="00842354" w:rsidP="00142AAA">
      <w:pPr>
        <w:pStyle w:val="a3"/>
      </w:pPr>
      <w:r w:rsidRPr="00092702">
        <w:rPr>
          <w:rFonts w:eastAsia="Times New Roman"/>
        </w:rPr>
        <w:t xml:space="preserve">Документирование серверной части приложения обеспечивается с помощью инструмента </w:t>
      </w:r>
      <w:proofErr w:type="spellStart"/>
      <w:r w:rsidRPr="00092702">
        <w:rPr>
          <w:rFonts w:eastAsia="Times New Roman"/>
        </w:rPr>
        <w:t>Swagger</w:t>
      </w:r>
      <w:proofErr w:type="spellEnd"/>
      <w:r w:rsidRPr="00092702">
        <w:rPr>
          <w:rFonts w:eastAsia="Times New Roman"/>
        </w:rPr>
        <w:t>.</w:t>
      </w:r>
    </w:p>
    <w:p w14:paraId="77B7D9A8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6325EA7B" w14:textId="77777777" w:rsidR="003F42E2" w:rsidRPr="00092702" w:rsidRDefault="00842354" w:rsidP="00EA01F3">
      <w:pPr>
        <w:pStyle w:val="a"/>
      </w:pPr>
      <w:bookmarkStart w:id="55" w:name="_Toc130568559"/>
      <w:r w:rsidRPr="00092702">
        <w:lastRenderedPageBreak/>
        <w:t>Источники разработки</w:t>
      </w:r>
      <w:bookmarkEnd w:id="55"/>
    </w:p>
    <w:p w14:paraId="40A1529D" w14:textId="5C33E0C7" w:rsidR="003F42E2" w:rsidRPr="002F0BE6" w:rsidRDefault="00842354" w:rsidP="00EA01F3">
      <w:pPr>
        <w:pStyle w:val="a4"/>
        <w:rPr>
          <w:lang w:val="ru-RU"/>
        </w:rPr>
      </w:pPr>
      <w:r w:rsidRPr="002F0BE6">
        <w:rPr>
          <w:lang w:val="ru-RU"/>
        </w:rPr>
        <w:t xml:space="preserve">Руководство по языку </w:t>
      </w:r>
      <w:proofErr w:type="spellStart"/>
      <w:r w:rsidRPr="00092702">
        <w:t>Kotlin</w:t>
      </w:r>
      <w:proofErr w:type="spellEnd"/>
      <w:r w:rsidRPr="002F0BE6">
        <w:rPr>
          <w:lang w:val="ru-RU"/>
        </w:rPr>
        <w:t xml:space="preserve"> / [сайт]. – </w:t>
      </w:r>
      <w:r w:rsidRPr="00092702">
        <w:t>URL</w:t>
      </w:r>
      <w:r w:rsidRPr="002F0BE6">
        <w:rPr>
          <w:lang w:val="ru-RU"/>
        </w:rPr>
        <w:t xml:space="preserve">: </w:t>
      </w:r>
      <w:r w:rsidRPr="00092702">
        <w:rPr>
          <w:color w:val="0563C1"/>
          <w:u w:val="single"/>
        </w:rPr>
        <w:t>https</w:t>
      </w:r>
      <w:r w:rsidRPr="002F0BE6">
        <w:rPr>
          <w:color w:val="0563C1"/>
          <w:u w:val="single"/>
          <w:lang w:val="ru-RU"/>
        </w:rPr>
        <w:t>://</w:t>
      </w:r>
      <w:proofErr w:type="spellStart"/>
      <w:r w:rsidRPr="00092702">
        <w:rPr>
          <w:color w:val="0563C1"/>
          <w:u w:val="single"/>
        </w:rPr>
        <w:t>metanit</w:t>
      </w:r>
      <w:proofErr w:type="spellEnd"/>
      <w:r w:rsidRPr="002F0BE6">
        <w:rPr>
          <w:color w:val="0563C1"/>
          <w:u w:val="single"/>
          <w:lang w:val="ru-RU"/>
        </w:rPr>
        <w:t>.</w:t>
      </w:r>
      <w:r w:rsidRPr="00092702">
        <w:rPr>
          <w:color w:val="0563C1"/>
          <w:u w:val="single"/>
        </w:rPr>
        <w:t>com</w:t>
      </w:r>
      <w:r w:rsidRPr="002F0BE6">
        <w:rPr>
          <w:color w:val="0563C1"/>
          <w:u w:val="single"/>
          <w:lang w:val="ru-RU"/>
        </w:rPr>
        <w:t>/</w:t>
      </w:r>
      <w:proofErr w:type="spellStart"/>
      <w:r w:rsidRPr="00092702">
        <w:rPr>
          <w:color w:val="0563C1"/>
          <w:u w:val="single"/>
        </w:rPr>
        <w:t>kotlin</w:t>
      </w:r>
      <w:proofErr w:type="spellEnd"/>
      <w:r w:rsidRPr="002F0BE6">
        <w:rPr>
          <w:color w:val="0563C1"/>
          <w:u w:val="single"/>
          <w:lang w:val="ru-RU"/>
        </w:rPr>
        <w:t>/</w:t>
      </w:r>
      <w:r w:rsidRPr="00092702">
        <w:rPr>
          <w:color w:val="0563C1"/>
          <w:u w:val="single"/>
        </w:rPr>
        <w:t>tutorial</w:t>
      </w:r>
      <w:r w:rsidRPr="002F0BE6">
        <w:rPr>
          <w:color w:val="0563C1"/>
          <w:u w:val="single"/>
          <w:lang w:val="ru-RU"/>
        </w:rPr>
        <w:t>/</w:t>
      </w:r>
    </w:p>
    <w:p w14:paraId="07EB3A63" w14:textId="5C84DA91" w:rsidR="003F42E2" w:rsidRPr="00E230DA" w:rsidRDefault="00E230DA" w:rsidP="00EA01F3">
      <w:pPr>
        <w:pStyle w:val="a4"/>
        <w:rPr>
          <w:rFonts w:eastAsiaTheme="minorEastAsia"/>
          <w:shd w:val="clear" w:color="auto" w:fill="FFFFFF"/>
        </w:rPr>
      </w:pPr>
      <w:r w:rsidRPr="002D3F65">
        <w:rPr>
          <w:lang w:val="ru-RU"/>
        </w:rPr>
        <w:t xml:space="preserve">Техническое задание на создание автоматизированной системы </w:t>
      </w:r>
      <w:r w:rsidRPr="00E230DA">
        <w:rPr>
          <w:lang w:val="ru-RU"/>
        </w:rPr>
        <w:t>[</w:t>
      </w:r>
      <w:r w:rsidRPr="002D3F65">
        <w:rPr>
          <w:lang w:val="ru-RU"/>
        </w:rPr>
        <w:t>Текст</w:t>
      </w:r>
      <w:r w:rsidRPr="00E230DA">
        <w:rPr>
          <w:lang w:val="ru-RU"/>
        </w:rPr>
        <w:t>]</w:t>
      </w:r>
      <w:r w:rsidRPr="002D3F65">
        <w:rPr>
          <w:lang w:val="ru-RU"/>
        </w:rPr>
        <w:t xml:space="preserve"> ГОСТ 34.602-89. – Изд. </w:t>
      </w:r>
      <w:proofErr w:type="spellStart"/>
      <w:r>
        <w:t>Июнь</w:t>
      </w:r>
      <w:proofErr w:type="spellEnd"/>
      <w:r>
        <w:t xml:space="preserve"> 2009 г. – </w:t>
      </w:r>
      <w:proofErr w:type="spellStart"/>
      <w:r>
        <w:t>Взамен</w:t>
      </w:r>
      <w:proofErr w:type="spellEnd"/>
      <w:r>
        <w:t xml:space="preserve"> ГОСТ 24.201-</w:t>
      </w:r>
      <w:proofErr w:type="gramStart"/>
      <w:r>
        <w:t xml:space="preserve">85; </w:t>
      </w:r>
      <w:r w:rsidR="00842354" w:rsidRPr="00092702">
        <w:t xml:space="preserve"> </w:t>
      </w:r>
      <w:proofErr w:type="spellStart"/>
      <w:r>
        <w:t>введ</w:t>
      </w:r>
      <w:proofErr w:type="spellEnd"/>
      <w:proofErr w:type="gramEnd"/>
      <w:r>
        <w:t>. 24.03.89</w:t>
      </w:r>
    </w:p>
    <w:p w14:paraId="3F13B2E2" w14:textId="2610F20D" w:rsidR="00E230DA" w:rsidRDefault="00E230DA" w:rsidP="00E230DA">
      <w:pPr>
        <w:pStyle w:val="a4"/>
      </w:pPr>
      <w:r w:rsidRPr="00E230DA">
        <w:t>Spring Framework Documentation</w:t>
      </w:r>
      <w:r w:rsidRPr="00E230DA">
        <w:tab/>
        <w:t>/</w:t>
      </w:r>
      <w:r w:rsidRPr="00E230DA">
        <w:tab/>
        <w:t>[</w:t>
      </w:r>
      <w:proofErr w:type="spellStart"/>
      <w:r w:rsidRPr="00E230DA">
        <w:t>сайт</w:t>
      </w:r>
      <w:proofErr w:type="spellEnd"/>
      <w:r w:rsidRPr="00E230DA">
        <w:t xml:space="preserve">]. – URL: </w:t>
      </w:r>
      <w:r w:rsidR="00A07690" w:rsidRPr="00A07690">
        <w:t>https://docs.spring.io/spring-framework/docs/current/reference/html/</w:t>
      </w:r>
    </w:p>
    <w:p w14:paraId="5F12CF6B" w14:textId="11460B6E" w:rsidR="00A07690" w:rsidRPr="0017355A" w:rsidRDefault="00A07690" w:rsidP="0017355A">
      <w:pPr>
        <w:pStyle w:val="a4"/>
      </w:pPr>
      <w:r w:rsidRPr="00A07690">
        <w:t>Docker</w:t>
      </w:r>
      <w:r w:rsidRPr="0017355A">
        <w:t xml:space="preserve"> </w:t>
      </w:r>
      <w:r w:rsidRPr="00A07690">
        <w:t>Docs</w:t>
      </w:r>
      <w:r w:rsidRPr="0017355A">
        <w:tab/>
        <w:t>/</w:t>
      </w:r>
      <w:r w:rsidRPr="0017355A">
        <w:tab/>
        <w:t>[</w:t>
      </w:r>
      <w:r w:rsidRPr="0017355A">
        <w:rPr>
          <w:lang w:val="ru-RU"/>
        </w:rPr>
        <w:t>сайт</w:t>
      </w:r>
      <w:r w:rsidRPr="0017355A">
        <w:t>]</w:t>
      </w:r>
      <w:r w:rsidRPr="0017355A">
        <w:tab/>
      </w:r>
      <w:r w:rsidRPr="0017355A">
        <w:tab/>
        <w:t>–</w:t>
      </w:r>
      <w:r w:rsidRPr="0017355A">
        <w:tab/>
      </w:r>
      <w:r w:rsidRPr="00A07690">
        <w:t>URL</w:t>
      </w:r>
      <w:r w:rsidRPr="0017355A">
        <w:t xml:space="preserve">: </w:t>
      </w:r>
      <w:bookmarkStart w:id="56" w:name="_GoBack"/>
      <w:bookmarkEnd w:id="56"/>
      <w:r w:rsidRPr="00A07690">
        <w:t>https</w:t>
      </w:r>
      <w:r w:rsidRPr="0017355A">
        <w:t>://</w:t>
      </w:r>
      <w:r w:rsidRPr="00A07690">
        <w:t>docs</w:t>
      </w:r>
      <w:r w:rsidRPr="0017355A">
        <w:t>.</w:t>
      </w:r>
      <w:r w:rsidRPr="00A07690">
        <w:t>docker</w:t>
      </w:r>
      <w:r w:rsidRPr="0017355A">
        <w:t>.</w:t>
      </w:r>
      <w:r w:rsidRPr="00A07690">
        <w:t>com</w:t>
      </w:r>
      <w:r w:rsidRPr="0017355A">
        <w:t>/</w:t>
      </w:r>
    </w:p>
    <w:p w14:paraId="662BAA46" w14:textId="77777777" w:rsidR="003F42E2" w:rsidRPr="0017355A" w:rsidRDefault="00842354">
      <w:pPr>
        <w:rPr>
          <w:color w:val="000000"/>
          <w:sz w:val="28"/>
          <w:szCs w:val="28"/>
          <w:lang w:val="en-US"/>
        </w:rPr>
      </w:pPr>
      <w:r w:rsidRPr="0017355A">
        <w:rPr>
          <w:lang w:val="en-US"/>
        </w:rPr>
        <w:br w:type="page"/>
      </w:r>
    </w:p>
    <w:p w14:paraId="3430361E" w14:textId="77777777" w:rsidR="003F42E2" w:rsidRPr="00092702" w:rsidRDefault="00842354" w:rsidP="00EA01F3">
      <w:pPr>
        <w:pStyle w:val="a"/>
      </w:pPr>
      <w:bookmarkStart w:id="57" w:name="_Toc130568560"/>
      <w:r w:rsidRPr="00092702">
        <w:lastRenderedPageBreak/>
        <w:t>Реквизиты и подписи сторон</w:t>
      </w:r>
      <w:bookmarkEnd w:id="57"/>
    </w:p>
    <w:p w14:paraId="3898EBF3" w14:textId="77777777" w:rsidR="003F42E2" w:rsidRPr="00092702" w:rsidRDefault="003F42E2">
      <w:pPr>
        <w:pBdr>
          <w:top w:val="nil"/>
          <w:left w:val="nil"/>
          <w:bottom w:val="nil"/>
          <w:right w:val="nil"/>
          <w:between w:val="nil"/>
        </w:pBdr>
        <w:ind w:right="-922"/>
        <w:rPr>
          <w:b/>
          <w:sz w:val="28"/>
          <w:szCs w:val="28"/>
        </w:rPr>
      </w:pPr>
      <w:bookmarkStart w:id="58" w:name="_heading=h.acp74t21yq2g" w:colFirst="0" w:colLast="0"/>
      <w:bookmarkEnd w:id="58"/>
    </w:p>
    <w:p w14:paraId="5DA094F4" w14:textId="77777777" w:rsidR="003F42E2" w:rsidRPr="00092702" w:rsidRDefault="00842354">
      <w:pPr>
        <w:ind w:left="3539" w:firstLine="1"/>
        <w:rPr>
          <w:sz w:val="28"/>
          <w:szCs w:val="28"/>
        </w:rPr>
      </w:pPr>
      <w:r w:rsidRPr="00092702">
        <w:rPr>
          <w:sz w:val="28"/>
          <w:szCs w:val="28"/>
        </w:rPr>
        <w:t>СОСТАВИЛИ</w:t>
      </w:r>
    </w:p>
    <w:p w14:paraId="747F4003" w14:textId="77777777" w:rsidR="003F42E2" w:rsidRPr="00092702" w:rsidRDefault="003F42E2">
      <w:pPr>
        <w:jc w:val="center"/>
        <w:rPr>
          <w:sz w:val="28"/>
          <w:szCs w:val="28"/>
        </w:rPr>
      </w:pPr>
    </w:p>
    <w:tbl>
      <w:tblPr>
        <w:tblStyle w:val="aff5"/>
        <w:tblW w:w="913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740"/>
        <w:gridCol w:w="2070"/>
        <w:gridCol w:w="1245"/>
        <w:gridCol w:w="1470"/>
      </w:tblGrid>
      <w:tr w:rsidR="003F42E2" w:rsidRPr="00092702" w14:paraId="1942F5FC" w14:textId="77777777">
        <w:trPr>
          <w:trHeight w:val="758"/>
        </w:trPr>
        <w:tc>
          <w:tcPr>
            <w:tcW w:w="2610" w:type="dxa"/>
          </w:tcPr>
          <w:p w14:paraId="50C79818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Наименование</w:t>
            </w:r>
          </w:p>
          <w:p w14:paraId="1422A4DE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40" w:type="dxa"/>
          </w:tcPr>
          <w:p w14:paraId="101B8B74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70" w:type="dxa"/>
          </w:tcPr>
          <w:p w14:paraId="0BC19A77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245" w:type="dxa"/>
          </w:tcPr>
          <w:p w14:paraId="1D4F78FC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8"/>
                <w:szCs w:val="28"/>
              </w:rPr>
            </w:pPr>
          </w:p>
          <w:p w14:paraId="0CE12667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Подпись</w:t>
            </w:r>
          </w:p>
        </w:tc>
        <w:tc>
          <w:tcPr>
            <w:tcW w:w="1470" w:type="dxa"/>
          </w:tcPr>
          <w:p w14:paraId="348B0281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28"/>
                <w:szCs w:val="28"/>
              </w:rPr>
            </w:pPr>
          </w:p>
          <w:p w14:paraId="53EBD479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Дата</w:t>
            </w:r>
          </w:p>
        </w:tc>
      </w:tr>
      <w:tr w:rsidR="003F42E2" w:rsidRPr="00092702" w14:paraId="0C916EF0" w14:textId="77777777">
        <w:trPr>
          <w:trHeight w:val="837"/>
        </w:trPr>
        <w:tc>
          <w:tcPr>
            <w:tcW w:w="2610" w:type="dxa"/>
          </w:tcPr>
          <w:p w14:paraId="38E377B9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740" w:type="dxa"/>
          </w:tcPr>
          <w:p w14:paraId="0974D05F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616A9005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Свиридов Фёдор Юрьевич</w:t>
            </w:r>
          </w:p>
        </w:tc>
        <w:tc>
          <w:tcPr>
            <w:tcW w:w="1245" w:type="dxa"/>
          </w:tcPr>
          <w:p w14:paraId="502402E8" w14:textId="77777777" w:rsidR="003F42E2" w:rsidRPr="00092702" w:rsidRDefault="003F42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</w:tcPr>
          <w:p w14:paraId="10905820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24.03.2022</w:t>
            </w:r>
          </w:p>
        </w:tc>
      </w:tr>
      <w:tr w:rsidR="003F42E2" w:rsidRPr="00092702" w14:paraId="4778F906" w14:textId="77777777">
        <w:trPr>
          <w:trHeight w:val="799"/>
        </w:trPr>
        <w:tc>
          <w:tcPr>
            <w:tcW w:w="2610" w:type="dxa"/>
          </w:tcPr>
          <w:p w14:paraId="4259A037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740" w:type="dxa"/>
          </w:tcPr>
          <w:p w14:paraId="03642C36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3500B902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Молдавский Илья Кужугетович</w:t>
            </w:r>
          </w:p>
        </w:tc>
        <w:tc>
          <w:tcPr>
            <w:tcW w:w="1245" w:type="dxa"/>
          </w:tcPr>
          <w:p w14:paraId="77C64DB3" w14:textId="77777777" w:rsidR="003F42E2" w:rsidRPr="00092702" w:rsidRDefault="003F42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</w:tcPr>
          <w:p w14:paraId="0D9FD347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24.03.2022</w:t>
            </w:r>
          </w:p>
        </w:tc>
      </w:tr>
      <w:tr w:rsidR="003F42E2" w:rsidRPr="00092702" w14:paraId="0F45EFD8" w14:textId="77777777">
        <w:trPr>
          <w:trHeight w:val="841"/>
        </w:trPr>
        <w:tc>
          <w:tcPr>
            <w:tcW w:w="2610" w:type="dxa"/>
          </w:tcPr>
          <w:p w14:paraId="06F637C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 w:right="137" w:firstLine="240"/>
              <w:jc w:val="center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Воронежский Государственный</w:t>
            </w:r>
          </w:p>
          <w:p w14:paraId="2EC72DB4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40" w:type="dxa"/>
          </w:tcPr>
          <w:p w14:paraId="2A312CC1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3B8EC433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Распопов Кирилл</w:t>
            </w:r>
          </w:p>
          <w:p w14:paraId="6F09BB6E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Виссарионович</w:t>
            </w:r>
          </w:p>
        </w:tc>
        <w:tc>
          <w:tcPr>
            <w:tcW w:w="1245" w:type="dxa"/>
          </w:tcPr>
          <w:p w14:paraId="6368622C" w14:textId="77777777" w:rsidR="003F42E2" w:rsidRPr="00092702" w:rsidRDefault="003F42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dxa"/>
          </w:tcPr>
          <w:p w14:paraId="368B0B86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24.03.2022</w:t>
            </w:r>
          </w:p>
        </w:tc>
      </w:tr>
    </w:tbl>
    <w:p w14:paraId="090EF4FC" w14:textId="3D909E2C" w:rsidR="0043306E" w:rsidRDefault="0043306E">
      <w:pPr>
        <w:ind w:left="709"/>
        <w:rPr>
          <w:sz w:val="28"/>
          <w:szCs w:val="28"/>
        </w:rPr>
      </w:pPr>
    </w:p>
    <w:p w14:paraId="7010E250" w14:textId="77777777" w:rsidR="0043306E" w:rsidRDefault="0043306E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EADDB" w14:textId="77777777" w:rsidR="003F42E2" w:rsidRPr="00092702" w:rsidRDefault="003F42E2">
      <w:pPr>
        <w:ind w:left="709"/>
        <w:rPr>
          <w:sz w:val="28"/>
          <w:szCs w:val="28"/>
        </w:rPr>
      </w:pPr>
    </w:p>
    <w:p w14:paraId="1DD90DEA" w14:textId="77777777" w:rsidR="003F42E2" w:rsidRPr="00092702" w:rsidRDefault="008423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2702">
        <w:rPr>
          <w:sz w:val="28"/>
          <w:szCs w:val="28"/>
        </w:rPr>
        <w:t>СОГЛАСОВАНО</w:t>
      </w:r>
    </w:p>
    <w:p w14:paraId="2AF77D7C" w14:textId="77777777" w:rsidR="003F42E2" w:rsidRPr="00092702" w:rsidRDefault="003F42E2">
      <w:pPr>
        <w:ind w:left="709"/>
        <w:rPr>
          <w:sz w:val="28"/>
          <w:szCs w:val="28"/>
        </w:rPr>
      </w:pPr>
    </w:p>
    <w:tbl>
      <w:tblPr>
        <w:tblStyle w:val="aff6"/>
        <w:tblW w:w="92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3F42E2" w:rsidRPr="00092702" w14:paraId="33E3DA40" w14:textId="77777777">
        <w:trPr>
          <w:trHeight w:val="1303"/>
        </w:trPr>
        <w:tc>
          <w:tcPr>
            <w:tcW w:w="2410" w:type="dxa"/>
          </w:tcPr>
          <w:p w14:paraId="7395CFB7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63"/>
              <w:jc w:val="center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организации,</w:t>
            </w:r>
          </w:p>
          <w:p w14:paraId="554E9F3B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443F8F19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556184CD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276" w:type="dxa"/>
          </w:tcPr>
          <w:p w14:paraId="19309AB2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color w:val="000000"/>
                <w:sz w:val="28"/>
                <w:szCs w:val="28"/>
              </w:rPr>
            </w:pPr>
          </w:p>
          <w:p w14:paraId="78AB598E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609793F2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color w:val="000000"/>
                <w:sz w:val="28"/>
                <w:szCs w:val="28"/>
              </w:rPr>
            </w:pPr>
          </w:p>
          <w:p w14:paraId="32139264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Дата</w:t>
            </w:r>
          </w:p>
        </w:tc>
      </w:tr>
      <w:tr w:rsidR="003F42E2" w:rsidRPr="00092702" w14:paraId="3C787902" w14:textId="77777777">
        <w:trPr>
          <w:trHeight w:val="1303"/>
        </w:trPr>
        <w:tc>
          <w:tcPr>
            <w:tcW w:w="2410" w:type="dxa"/>
          </w:tcPr>
          <w:p w14:paraId="47388D8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5"/>
              <w:jc w:val="center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Воронежский Государственный</w:t>
            </w:r>
          </w:p>
          <w:p w14:paraId="5F99A046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23A6746C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984" w:type="dxa"/>
          </w:tcPr>
          <w:p w14:paraId="43CD28A7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Тарасов Вячеслав Сергеевич</w:t>
            </w:r>
          </w:p>
        </w:tc>
        <w:tc>
          <w:tcPr>
            <w:tcW w:w="1276" w:type="dxa"/>
          </w:tcPr>
          <w:p w14:paraId="309D6B35" w14:textId="77777777" w:rsidR="003F42E2" w:rsidRPr="00092702" w:rsidRDefault="003F42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226903F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25.03.2022</w:t>
            </w:r>
          </w:p>
        </w:tc>
      </w:tr>
      <w:tr w:rsidR="003F42E2" w14:paraId="54C5CF1C" w14:textId="77777777">
        <w:trPr>
          <w:trHeight w:val="1735"/>
        </w:trPr>
        <w:tc>
          <w:tcPr>
            <w:tcW w:w="2410" w:type="dxa"/>
          </w:tcPr>
          <w:p w14:paraId="74C71D70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15C1381E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30929610" w14:textId="77777777" w:rsidR="003F42E2" w:rsidRPr="0009270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Клейменов Илья Валерьевич</w:t>
            </w:r>
          </w:p>
        </w:tc>
        <w:tc>
          <w:tcPr>
            <w:tcW w:w="1276" w:type="dxa"/>
          </w:tcPr>
          <w:p w14:paraId="0293C260" w14:textId="77777777" w:rsidR="003F42E2" w:rsidRPr="00092702" w:rsidRDefault="003F42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9949930" w14:textId="77777777" w:rsidR="003F42E2" w:rsidRDefault="00842354">
            <w:pPr>
              <w:jc w:val="center"/>
              <w:rPr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25.03.2022</w:t>
            </w:r>
          </w:p>
        </w:tc>
      </w:tr>
    </w:tbl>
    <w:p w14:paraId="43A73BB7" w14:textId="77777777" w:rsidR="003F42E2" w:rsidRDefault="003F42E2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sectPr w:rsidR="003F42E2" w:rsidSect="00EA01F3">
      <w:footerReference w:type="default" r:id="rId12"/>
      <w:pgSz w:w="11910" w:h="16840"/>
      <w:pgMar w:top="1134" w:right="851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6A9FB" w14:textId="77777777" w:rsidR="005F4047" w:rsidRDefault="005F4047">
      <w:pPr>
        <w:spacing w:after="0" w:line="240" w:lineRule="auto"/>
      </w:pPr>
      <w:r>
        <w:separator/>
      </w:r>
    </w:p>
  </w:endnote>
  <w:endnote w:type="continuationSeparator" w:id="0">
    <w:p w14:paraId="5826EE83" w14:textId="77777777" w:rsidR="005F4047" w:rsidRDefault="005F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DBF24" w14:textId="26AC5A2A" w:rsidR="009251F5" w:rsidRDefault="009251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color w:val="000000"/>
      </w:rPr>
      <w:fldChar w:fldCharType="separate"/>
    </w:r>
    <w:r w:rsidR="00A07690">
      <w:rPr>
        <w:rFonts w:ascii="Times New Roman" w:eastAsia="Times New Roman" w:hAnsi="Times New Roman" w:cs="Times New Roman"/>
        <w:noProof/>
        <w:color w:val="000000"/>
      </w:rPr>
      <w:t>2</w:t>
    </w:r>
    <w:r>
      <w:rPr>
        <w:color w:val="000000"/>
      </w:rPr>
      <w:fldChar w:fldCharType="end"/>
    </w:r>
  </w:p>
  <w:p w14:paraId="2A4AA66A" w14:textId="77777777" w:rsidR="009251F5" w:rsidRDefault="009251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FED3" w14:textId="77777777" w:rsidR="009251F5" w:rsidRDefault="009251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36B5C95B" w14:textId="77777777" w:rsidR="009251F5" w:rsidRDefault="009251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6FA86B1" w14:textId="77777777" w:rsidR="009251F5" w:rsidRDefault="009251F5"/>
  <w:p w14:paraId="040E1DF4" w14:textId="77777777" w:rsidR="009251F5" w:rsidRDefault="009251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17673"/>
      <w:docPartObj>
        <w:docPartGallery w:val="Page Numbers (Bottom of Page)"/>
        <w:docPartUnique/>
      </w:docPartObj>
    </w:sdtPr>
    <w:sdtEndPr/>
    <w:sdtContent>
      <w:p w14:paraId="58241E87" w14:textId="37798EDC" w:rsidR="009251F5" w:rsidRDefault="009251F5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55A">
          <w:rPr>
            <w:noProof/>
          </w:rPr>
          <w:t>20</w:t>
        </w:r>
        <w:r>
          <w:fldChar w:fldCharType="end"/>
        </w:r>
      </w:p>
    </w:sdtContent>
  </w:sdt>
  <w:p w14:paraId="1C836679" w14:textId="77777777" w:rsidR="009251F5" w:rsidRDefault="00925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E8549" w14:textId="77777777" w:rsidR="005F4047" w:rsidRDefault="005F4047">
      <w:pPr>
        <w:spacing w:after="0" w:line="240" w:lineRule="auto"/>
      </w:pPr>
      <w:r>
        <w:separator/>
      </w:r>
    </w:p>
  </w:footnote>
  <w:footnote w:type="continuationSeparator" w:id="0">
    <w:p w14:paraId="23F3798F" w14:textId="77777777" w:rsidR="005F4047" w:rsidRDefault="005F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28AC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4E07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52BF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C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AC28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9043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0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C6F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004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0747B"/>
    <w:multiLevelType w:val="multilevel"/>
    <w:tmpl w:val="D408DD1A"/>
    <w:lvl w:ilvl="0">
      <w:start w:val="1"/>
      <w:numFmt w:val="decimal"/>
      <w:lvlText w:val="Таблица %1 -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A14D73"/>
    <w:multiLevelType w:val="multilevel"/>
    <w:tmpl w:val="093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E478F"/>
    <w:multiLevelType w:val="multilevel"/>
    <w:tmpl w:val="5720CEE8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Restart w:val="1"/>
      <w:suff w:val="space"/>
      <w:lvlText w:val="%1.%2.%3.%4.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12784A81"/>
    <w:multiLevelType w:val="hybridMultilevel"/>
    <w:tmpl w:val="00E812A6"/>
    <w:lvl w:ilvl="0" w:tplc="0FF6C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7F23C1"/>
    <w:multiLevelType w:val="multilevel"/>
    <w:tmpl w:val="C096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677C9"/>
    <w:multiLevelType w:val="multilevel"/>
    <w:tmpl w:val="3C0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65832"/>
    <w:multiLevelType w:val="multilevel"/>
    <w:tmpl w:val="59FC7150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214" w:hanging="59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DC1118"/>
    <w:multiLevelType w:val="multilevel"/>
    <w:tmpl w:val="F44802E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47234A"/>
    <w:multiLevelType w:val="multilevel"/>
    <w:tmpl w:val="05F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85F2C"/>
    <w:multiLevelType w:val="hybridMultilevel"/>
    <w:tmpl w:val="B95A4CC8"/>
    <w:lvl w:ilvl="0" w:tplc="04F69EB0">
      <w:start w:val="1"/>
      <w:numFmt w:val="decimal"/>
      <w:pStyle w:val="a2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B53DE"/>
    <w:multiLevelType w:val="hybridMultilevel"/>
    <w:tmpl w:val="F19EFF08"/>
    <w:lvl w:ilvl="0" w:tplc="6E845122">
      <w:start w:val="1"/>
      <w:numFmt w:val="bullet"/>
      <w:pStyle w:val="a3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01F5"/>
    <w:multiLevelType w:val="multilevel"/>
    <w:tmpl w:val="2202318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1625D2"/>
    <w:multiLevelType w:val="hybridMultilevel"/>
    <w:tmpl w:val="D0D03FFC"/>
    <w:lvl w:ilvl="0" w:tplc="3CF2976C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BE135A0"/>
    <w:multiLevelType w:val="multilevel"/>
    <w:tmpl w:val="FA56512E"/>
    <w:lvl w:ilvl="0">
      <w:start w:val="1"/>
      <w:numFmt w:val="bullet"/>
      <w:lvlText w:val="⎯"/>
      <w:lvlJc w:val="left"/>
      <w:pPr>
        <w:ind w:left="15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2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803362B"/>
    <w:multiLevelType w:val="multilevel"/>
    <w:tmpl w:val="DB1A2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D15B8"/>
    <w:multiLevelType w:val="hybridMultilevel"/>
    <w:tmpl w:val="8D58DFFC"/>
    <w:lvl w:ilvl="0" w:tplc="89ECCD08">
      <w:start w:val="1"/>
      <w:numFmt w:val="decimal"/>
      <w:pStyle w:val="a4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C1D67"/>
    <w:multiLevelType w:val="multilevel"/>
    <w:tmpl w:val="74846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A45FB"/>
    <w:multiLevelType w:val="multilevel"/>
    <w:tmpl w:val="E51AD312"/>
    <w:lvl w:ilvl="0">
      <w:start w:val="1"/>
      <w:numFmt w:val="decimal"/>
      <w:pStyle w:val="a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9DF60CC"/>
    <w:multiLevelType w:val="multilevel"/>
    <w:tmpl w:val="BEC2A8E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A47742F"/>
    <w:multiLevelType w:val="multilevel"/>
    <w:tmpl w:val="01C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7481F"/>
    <w:multiLevelType w:val="multilevel"/>
    <w:tmpl w:val="1E88CADC"/>
    <w:lvl w:ilvl="0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7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8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4306DD"/>
    <w:multiLevelType w:val="hybridMultilevel"/>
    <w:tmpl w:val="DE3C464A"/>
    <w:lvl w:ilvl="0" w:tplc="E124A866">
      <w:start w:val="1"/>
      <w:numFmt w:val="decimal"/>
      <w:pStyle w:val="a9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97717"/>
    <w:multiLevelType w:val="multilevel"/>
    <w:tmpl w:val="000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47BEF"/>
    <w:multiLevelType w:val="multilevel"/>
    <w:tmpl w:val="C09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9198E"/>
    <w:multiLevelType w:val="multilevel"/>
    <w:tmpl w:val="5F4079E6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7891C3D"/>
    <w:multiLevelType w:val="multilevel"/>
    <w:tmpl w:val="1AF4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17B24"/>
    <w:multiLevelType w:val="multilevel"/>
    <w:tmpl w:val="AF721F5C"/>
    <w:lvl w:ilvl="0">
      <w:start w:val="1"/>
      <w:numFmt w:val="decimal"/>
      <w:lvlText w:val="%1."/>
      <w:lvlJc w:val="right"/>
      <w:pPr>
        <w:ind w:left="794" w:hanging="227"/>
      </w:pPr>
    </w:lvl>
    <w:lvl w:ilvl="1">
      <w:start w:val="1"/>
      <w:numFmt w:val="decimal"/>
      <w:lvlText w:val="%1.%2."/>
      <w:lvlJc w:val="right"/>
      <w:pPr>
        <w:ind w:left="794" w:hanging="227"/>
      </w:pPr>
    </w:lvl>
    <w:lvl w:ilvl="2">
      <w:start w:val="1"/>
      <w:numFmt w:val="decimal"/>
      <w:lvlText w:val="%1.%2.%3."/>
      <w:lvlJc w:val="right"/>
      <w:pPr>
        <w:ind w:left="794" w:hanging="227"/>
      </w:pPr>
    </w:lvl>
    <w:lvl w:ilvl="3">
      <w:start w:val="1"/>
      <w:numFmt w:val="decimal"/>
      <w:lvlText w:val="%1.%2.%3.%4."/>
      <w:lvlJc w:val="right"/>
      <w:pPr>
        <w:ind w:left="1440" w:hanging="360"/>
      </w:pPr>
    </w:lvl>
    <w:lvl w:ilvl="4">
      <w:start w:val="1"/>
      <w:numFmt w:val="decimal"/>
      <w:lvlText w:val="%1.%2.%3.%4.%5."/>
      <w:lvlJc w:val="right"/>
      <w:pPr>
        <w:ind w:left="1800" w:hanging="360"/>
      </w:pPr>
    </w:lvl>
    <w:lvl w:ilvl="5">
      <w:start w:val="1"/>
      <w:numFmt w:val="decimal"/>
      <w:lvlText w:val="%1.%2.%3.%4.%5.%6."/>
      <w:lvlJc w:val="right"/>
      <w:pPr>
        <w:ind w:left="2160" w:hanging="360"/>
      </w:pPr>
    </w:lvl>
    <w:lvl w:ilvl="6">
      <w:start w:val="1"/>
      <w:numFmt w:val="decimal"/>
      <w:lvlText w:val="%1.%2.%3.%4.%5.%6.%7."/>
      <w:lvlJc w:val="right"/>
      <w:pPr>
        <w:ind w:left="2520" w:hanging="360"/>
      </w:pPr>
    </w:lvl>
    <w:lvl w:ilvl="7">
      <w:start w:val="1"/>
      <w:numFmt w:val="decimal"/>
      <w:lvlText w:val="%1.%2.%3.%4.%5.%6.%7.%8."/>
      <w:lvlJc w:val="right"/>
      <w:pPr>
        <w:ind w:left="2880" w:hanging="360"/>
      </w:pPr>
    </w:lvl>
    <w:lvl w:ilvl="8">
      <w:start w:val="1"/>
      <w:numFmt w:val="decimal"/>
      <w:lvlText w:val="%1.%2.%3.%4.%5.%6.%7.%8.%9."/>
      <w:lvlJc w:val="right"/>
      <w:pPr>
        <w:ind w:left="3240" w:hanging="360"/>
      </w:pPr>
    </w:lvl>
  </w:abstractNum>
  <w:abstractNum w:abstractNumId="37" w15:restartNumberingAfterBreak="0">
    <w:nsid w:val="785817EF"/>
    <w:multiLevelType w:val="multilevel"/>
    <w:tmpl w:val="B08EE092"/>
    <w:lvl w:ilvl="0">
      <w:start w:val="1"/>
      <w:numFmt w:val="bullet"/>
      <w:pStyle w:val="tdtoccaptionlevel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dtoccaptionlevel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dtoccaptionlevel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tdtoccaptionlevel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tdtoccaptionlevel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tdtoccaptionlevel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dillustrationname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dtablename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6"/>
  </w:num>
  <w:num w:numId="2">
    <w:abstractNumId w:val="23"/>
  </w:num>
  <w:num w:numId="3">
    <w:abstractNumId w:val="27"/>
  </w:num>
  <w:num w:numId="4">
    <w:abstractNumId w:val="10"/>
  </w:num>
  <w:num w:numId="5">
    <w:abstractNumId w:val="37"/>
  </w:num>
  <w:num w:numId="6">
    <w:abstractNumId w:val="30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7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22"/>
  </w:num>
  <w:num w:numId="24">
    <w:abstractNumId w:val="28"/>
  </w:num>
  <w:num w:numId="25">
    <w:abstractNumId w:val="21"/>
  </w:num>
  <w:num w:numId="26">
    <w:abstractNumId w:val="26"/>
  </w:num>
  <w:num w:numId="27">
    <w:abstractNumId w:val="31"/>
  </w:num>
  <w:num w:numId="28">
    <w:abstractNumId w:val="19"/>
  </w:num>
  <w:num w:numId="29">
    <w:abstractNumId w:val="25"/>
  </w:num>
  <w:num w:numId="30">
    <w:abstractNumId w:val="16"/>
  </w:num>
  <w:num w:numId="31">
    <w:abstractNumId w:val="35"/>
  </w:num>
  <w:num w:numId="32">
    <w:abstractNumId w:val="11"/>
  </w:num>
  <w:num w:numId="33">
    <w:abstractNumId w:val="32"/>
  </w:num>
  <w:num w:numId="34">
    <w:abstractNumId w:val="29"/>
  </w:num>
  <w:num w:numId="35">
    <w:abstractNumId w:val="15"/>
  </w:num>
  <w:num w:numId="36">
    <w:abstractNumId w:val="14"/>
  </w:num>
  <w:num w:numId="37">
    <w:abstractNumId w:val="33"/>
  </w:num>
  <w:num w:numId="38">
    <w:abstractNumId w:val="18"/>
  </w:num>
  <w:num w:numId="39">
    <w:abstractNumId w:val="12"/>
  </w:num>
  <w:num w:numId="40">
    <w:abstractNumId w:val="34"/>
  </w:num>
  <w:num w:numId="41">
    <w:abstractNumId w:val="12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2"/>
    <w:rsid w:val="000031A3"/>
    <w:rsid w:val="00004D08"/>
    <w:rsid w:val="00025CCF"/>
    <w:rsid w:val="00092702"/>
    <w:rsid w:val="000C65B1"/>
    <w:rsid w:val="00142AAA"/>
    <w:rsid w:val="0017355A"/>
    <w:rsid w:val="001F500C"/>
    <w:rsid w:val="00211689"/>
    <w:rsid w:val="00282E63"/>
    <w:rsid w:val="002968DC"/>
    <w:rsid w:val="002D3F65"/>
    <w:rsid w:val="002F0BE6"/>
    <w:rsid w:val="003413A9"/>
    <w:rsid w:val="00396432"/>
    <w:rsid w:val="003A2115"/>
    <w:rsid w:val="003C12AD"/>
    <w:rsid w:val="003F42E2"/>
    <w:rsid w:val="0043306E"/>
    <w:rsid w:val="00437A6C"/>
    <w:rsid w:val="00491EB7"/>
    <w:rsid w:val="004A5CED"/>
    <w:rsid w:val="004D6235"/>
    <w:rsid w:val="004F5A03"/>
    <w:rsid w:val="00531906"/>
    <w:rsid w:val="00590072"/>
    <w:rsid w:val="005F4047"/>
    <w:rsid w:val="00604F82"/>
    <w:rsid w:val="007B0879"/>
    <w:rsid w:val="007B6031"/>
    <w:rsid w:val="007E5C13"/>
    <w:rsid w:val="00840932"/>
    <w:rsid w:val="00842354"/>
    <w:rsid w:val="008D502C"/>
    <w:rsid w:val="009251F5"/>
    <w:rsid w:val="009D6D32"/>
    <w:rsid w:val="00A07690"/>
    <w:rsid w:val="00A229C5"/>
    <w:rsid w:val="00A35002"/>
    <w:rsid w:val="00A85CFA"/>
    <w:rsid w:val="00B83B5A"/>
    <w:rsid w:val="00BD571A"/>
    <w:rsid w:val="00BF4C7C"/>
    <w:rsid w:val="00D561CB"/>
    <w:rsid w:val="00E230DA"/>
    <w:rsid w:val="00EA01F3"/>
    <w:rsid w:val="00E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4BF4"/>
  <w15:docId w15:val="{03B726E7-6E64-4CA1-8C64-C961A69A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3413A9"/>
    <w:pPr>
      <w:widowControl/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a"/>
    <w:next w:val="aa"/>
    <w:link w:val="10"/>
    <w:uiPriority w:val="9"/>
    <w:qFormat/>
    <w:rsid w:val="0034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rsid w:val="0034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341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a"/>
    <w:next w:val="a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a"/>
    <w:next w:val="a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a"/>
    <w:next w:val="aa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">
    <w:name w:val="Введение.заключение"/>
    <w:autoRedefine/>
    <w:rsid w:val="007F2D7A"/>
    <w:pPr>
      <w:jc w:val="center"/>
    </w:pPr>
    <w:rPr>
      <w:b/>
      <w:color w:val="000000"/>
      <w:sz w:val="32"/>
      <w:szCs w:val="21"/>
      <w:lang w:val="en-US"/>
    </w:rPr>
  </w:style>
  <w:style w:type="paragraph" w:customStyle="1" w:styleId="af0">
    <w:name w:val="Основ текст"/>
    <w:basedOn w:val="aa"/>
    <w:link w:val="af1"/>
    <w:autoRedefine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6">
    <w:name w:val="Главы"/>
    <w:next w:val="af0"/>
    <w:autoRedefine/>
    <w:rsid w:val="00FA5340"/>
    <w:pPr>
      <w:numPr>
        <w:numId w:val="6"/>
      </w:numPr>
      <w:ind w:right="-922"/>
    </w:pPr>
    <w:rPr>
      <w:b/>
      <w:color w:val="000000"/>
      <w:sz w:val="28"/>
      <w:szCs w:val="20"/>
    </w:rPr>
  </w:style>
  <w:style w:type="paragraph" w:customStyle="1" w:styleId="a7">
    <w:name w:val="параграфы"/>
    <w:basedOn w:val="a6"/>
    <w:link w:val="af2"/>
    <w:autoRedefine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2">
    <w:name w:val="параграфы Знак"/>
    <w:basedOn w:val="ab"/>
    <w:link w:val="a7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8">
    <w:name w:val="пункты"/>
    <w:basedOn w:val="a7"/>
    <w:autoRedefine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5">
    <w:name w:val="Рисунки"/>
    <w:basedOn w:val="aa"/>
    <w:next w:val="aa"/>
    <w:autoRedefine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3">
    <w:name w:val="Body Text"/>
    <w:basedOn w:val="aa"/>
    <w:link w:val="af4"/>
    <w:uiPriority w:val="1"/>
    <w:rsid w:val="00282754"/>
    <w:rPr>
      <w:sz w:val="28"/>
      <w:szCs w:val="28"/>
    </w:rPr>
  </w:style>
  <w:style w:type="character" w:customStyle="1" w:styleId="af4">
    <w:name w:val="Основной текст Знак"/>
    <w:basedOn w:val="ab"/>
    <w:link w:val="af3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header"/>
    <w:basedOn w:val="aa"/>
    <w:link w:val="af6"/>
    <w:uiPriority w:val="99"/>
    <w:unhideWhenUsed/>
    <w:rsid w:val="0034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b"/>
    <w:link w:val="af5"/>
    <w:uiPriority w:val="99"/>
    <w:rsid w:val="003413A9"/>
    <w:rPr>
      <w:rFonts w:asciiTheme="minorHAnsi" w:eastAsiaTheme="minorHAnsi" w:hAnsiTheme="minorHAnsi" w:cstheme="minorBidi"/>
      <w:lang w:eastAsia="en-US"/>
    </w:rPr>
  </w:style>
  <w:style w:type="paragraph" w:styleId="af7">
    <w:name w:val="footer"/>
    <w:basedOn w:val="aa"/>
    <w:link w:val="af8"/>
    <w:uiPriority w:val="99"/>
    <w:unhideWhenUsed/>
    <w:rsid w:val="0034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b"/>
    <w:link w:val="af7"/>
    <w:uiPriority w:val="99"/>
    <w:rsid w:val="003413A9"/>
    <w:rPr>
      <w:rFonts w:asciiTheme="minorHAnsi" w:eastAsiaTheme="minorHAnsi" w:hAnsiTheme="minorHAnsi" w:cstheme="minorBidi"/>
      <w:lang w:eastAsia="en-US"/>
    </w:rPr>
  </w:style>
  <w:style w:type="paragraph" w:customStyle="1" w:styleId="af9">
    <w:name w:val="ТЗ/Основной текст"/>
    <w:basedOn w:val="aa"/>
    <w:link w:val="afa"/>
    <w:rsid w:val="00021C76"/>
    <w:pPr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a"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a"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a"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a"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aa"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hAnsi="Arial"/>
      <w:sz w:val="24"/>
      <w:szCs w:val="20"/>
    </w:rPr>
  </w:style>
  <w:style w:type="paragraph" w:customStyle="1" w:styleId="tdtoccaptionlevel4">
    <w:name w:val="td_toc_caption_level_4"/>
    <w:next w:val="aa"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hAnsi="Arial"/>
      <w:b/>
      <w:sz w:val="24"/>
      <w:szCs w:val="20"/>
    </w:rPr>
  </w:style>
  <w:style w:type="paragraph" w:customStyle="1" w:styleId="tdtoccaptionlevel5">
    <w:name w:val="td_toc_caption_level_5"/>
    <w:next w:val="aa"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hAnsi="Arial"/>
      <w:b/>
      <w:sz w:val="24"/>
      <w:szCs w:val="20"/>
    </w:rPr>
  </w:style>
  <w:style w:type="paragraph" w:customStyle="1" w:styleId="tdtoccaptionlevel6">
    <w:name w:val="td_toc_caption_level_6"/>
    <w:next w:val="aa"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  <w:szCs w:val="20"/>
    </w:rPr>
  </w:style>
  <w:style w:type="character" w:customStyle="1" w:styleId="afa">
    <w:name w:val="ТЗ/Основной текст Знак"/>
    <w:basedOn w:val="ab"/>
    <w:link w:val="af9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b">
    <w:name w:val="Table Grid"/>
    <w:basedOn w:val="ac"/>
    <w:uiPriority w:val="39"/>
    <w:rsid w:val="00021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b"/>
    <w:uiPriority w:val="99"/>
    <w:unhideWhenUsed/>
    <w:rsid w:val="003413A9"/>
    <w:rPr>
      <w:color w:val="0000FF"/>
      <w:u w:val="single"/>
    </w:rPr>
  </w:style>
  <w:style w:type="character" w:styleId="afd">
    <w:name w:val="FollowedHyperlink"/>
    <w:basedOn w:val="ab"/>
    <w:uiPriority w:val="99"/>
    <w:semiHidden/>
    <w:unhideWhenUsed/>
    <w:rsid w:val="003413A9"/>
    <w:rPr>
      <w:color w:val="954F72" w:themeColor="followedHyperlink"/>
      <w:u w:val="single"/>
    </w:rPr>
  </w:style>
  <w:style w:type="character" w:customStyle="1" w:styleId="10">
    <w:name w:val="Заголовок 1 Знак"/>
    <w:basedOn w:val="ab"/>
    <w:link w:val="1"/>
    <w:uiPriority w:val="9"/>
    <w:rsid w:val="003413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TableParagraph">
    <w:name w:val="Table Paragraph"/>
    <w:basedOn w:val="aa"/>
    <w:uiPriority w:val="1"/>
    <w:rsid w:val="00F608A3"/>
    <w:pPr>
      <w:ind w:left="97"/>
    </w:pPr>
  </w:style>
  <w:style w:type="paragraph" w:styleId="afe">
    <w:name w:val="List Paragraph"/>
    <w:basedOn w:val="aa"/>
    <w:uiPriority w:val="34"/>
    <w:rsid w:val="006C31FE"/>
    <w:pPr>
      <w:ind w:left="720"/>
      <w:contextualSpacing/>
    </w:pPr>
  </w:style>
  <w:style w:type="paragraph" w:customStyle="1" w:styleId="aff">
    <w:name w:val="Списки"/>
    <w:basedOn w:val="af0"/>
    <w:link w:val="aff0"/>
    <w:autoRedefine/>
    <w:rsid w:val="006C31FE"/>
    <w:pPr>
      <w:tabs>
        <w:tab w:val="num" w:pos="720"/>
      </w:tabs>
      <w:ind w:left="1219" w:hanging="357"/>
    </w:pPr>
  </w:style>
  <w:style w:type="paragraph" w:customStyle="1" w:styleId="aff1">
    <w:name w:val="Таблица"/>
    <w:basedOn w:val="af0"/>
    <w:link w:val="aff2"/>
    <w:autoRedefine/>
    <w:rsid w:val="00760836"/>
    <w:pPr>
      <w:tabs>
        <w:tab w:val="num" w:pos="720"/>
      </w:tabs>
      <w:spacing w:line="240" w:lineRule="auto"/>
      <w:ind w:left="720" w:hanging="720"/>
      <w:jc w:val="left"/>
    </w:pPr>
  </w:style>
  <w:style w:type="character" w:customStyle="1" w:styleId="af1">
    <w:name w:val="Основ текст Знак"/>
    <w:basedOn w:val="ab"/>
    <w:link w:val="af0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0">
    <w:name w:val="Списки Знак"/>
    <w:basedOn w:val="af1"/>
    <w:link w:val="aff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b"/>
    <w:link w:val="2"/>
    <w:uiPriority w:val="9"/>
    <w:rsid w:val="003413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aff2">
    <w:name w:val="Таблица Знак"/>
    <w:basedOn w:val="af1"/>
    <w:link w:val="aff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b"/>
    <w:link w:val="3"/>
    <w:uiPriority w:val="9"/>
    <w:semiHidden/>
    <w:rsid w:val="003413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21">
    <w:name w:val="toc 2"/>
    <w:basedOn w:val="aa"/>
    <w:next w:val="aa"/>
    <w:autoRedefine/>
    <w:uiPriority w:val="39"/>
    <w:unhideWhenUsed/>
    <w:rsid w:val="003413A9"/>
    <w:pPr>
      <w:spacing w:after="100"/>
      <w:ind w:left="220"/>
    </w:pPr>
  </w:style>
  <w:style w:type="paragraph" w:styleId="11">
    <w:name w:val="toc 1"/>
    <w:basedOn w:val="aa"/>
    <w:next w:val="aa"/>
    <w:autoRedefine/>
    <w:uiPriority w:val="39"/>
    <w:unhideWhenUsed/>
    <w:rsid w:val="003413A9"/>
    <w:pPr>
      <w:spacing w:after="100"/>
    </w:pPr>
  </w:style>
  <w:style w:type="paragraph" w:styleId="31">
    <w:name w:val="toc 3"/>
    <w:basedOn w:val="aa"/>
    <w:next w:val="aa"/>
    <w:autoRedefine/>
    <w:uiPriority w:val="39"/>
    <w:unhideWhenUsed/>
    <w:rsid w:val="003413A9"/>
    <w:pPr>
      <w:spacing w:after="100"/>
      <w:ind w:left="440"/>
    </w:pPr>
  </w:style>
  <w:style w:type="paragraph" w:styleId="aff3">
    <w:name w:val="Subtitle"/>
    <w:basedOn w:val="aa"/>
    <w:next w:val="aa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7">
    <w:name w:val="No Spacing"/>
    <w:uiPriority w:val="1"/>
    <w:qFormat/>
    <w:rsid w:val="003413A9"/>
    <w:pPr>
      <w:widowControl/>
    </w:pPr>
    <w:rPr>
      <w:rFonts w:asciiTheme="minorHAnsi" w:eastAsiaTheme="minorHAnsi" w:hAnsiTheme="minorHAnsi" w:cstheme="minorBidi"/>
      <w:lang w:eastAsia="en-US"/>
    </w:rPr>
  </w:style>
  <w:style w:type="paragraph" w:customStyle="1" w:styleId="aff8">
    <w:name w:val="Введение/заключение"/>
    <w:link w:val="aff9"/>
    <w:autoRedefine/>
    <w:qFormat/>
    <w:rsid w:val="003413A9"/>
    <w:pPr>
      <w:spacing w:before="240" w:line="360" w:lineRule="auto"/>
      <w:jc w:val="center"/>
    </w:pPr>
    <w:rPr>
      <w:rFonts w:eastAsiaTheme="minorHAnsi" w:cstheme="minorBidi"/>
      <w:b/>
      <w:bCs/>
      <w:color w:val="FFFFFF" w:themeColor="background1"/>
      <w:sz w:val="32"/>
      <w:lang w:eastAsia="en-US"/>
    </w:rPr>
  </w:style>
  <w:style w:type="paragraph" w:customStyle="1" w:styleId="affa">
    <w:name w:val="Основной Текст"/>
    <w:basedOn w:val="aa"/>
    <w:autoRedefine/>
    <w:qFormat/>
    <w:rsid w:val="003413A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iCs/>
      <w:color w:val="000000"/>
      <w:sz w:val="28"/>
      <w:shd w:val="clear" w:color="auto" w:fill="FFFFFF"/>
    </w:rPr>
  </w:style>
  <w:style w:type="paragraph" w:customStyle="1" w:styleId="a">
    <w:name w:val="Название главы"/>
    <w:autoRedefine/>
    <w:qFormat/>
    <w:rsid w:val="003413A9"/>
    <w:pPr>
      <w:widowControl/>
      <w:numPr>
        <w:numId w:val="30"/>
      </w:numPr>
      <w:spacing w:after="160"/>
    </w:pPr>
    <w:rPr>
      <w:rFonts w:eastAsiaTheme="minorHAnsi" w:cstheme="minorBidi"/>
      <w:b/>
      <w:color w:val="000000" w:themeColor="text1"/>
      <w:sz w:val="28"/>
      <w:lang w:eastAsia="en-US"/>
    </w:rPr>
  </w:style>
  <w:style w:type="paragraph" w:customStyle="1" w:styleId="a0">
    <w:name w:val="Название параграфа"/>
    <w:basedOn w:val="a"/>
    <w:autoRedefine/>
    <w:qFormat/>
    <w:rsid w:val="00142AAA"/>
    <w:pPr>
      <w:numPr>
        <w:ilvl w:val="1"/>
      </w:numPr>
      <w:ind w:left="930" w:hanging="363"/>
    </w:pPr>
  </w:style>
  <w:style w:type="paragraph" w:customStyle="1" w:styleId="a1">
    <w:name w:val="Название пункта"/>
    <w:basedOn w:val="a0"/>
    <w:autoRedefine/>
    <w:qFormat/>
    <w:rsid w:val="00142AAA"/>
    <w:pPr>
      <w:numPr>
        <w:ilvl w:val="2"/>
      </w:numPr>
      <w:ind w:left="930" w:hanging="363"/>
    </w:pPr>
  </w:style>
  <w:style w:type="paragraph" w:styleId="a3">
    <w:name w:val="List"/>
    <w:basedOn w:val="aa"/>
    <w:autoRedefine/>
    <w:uiPriority w:val="99"/>
    <w:unhideWhenUsed/>
    <w:qFormat/>
    <w:rsid w:val="00142AAA"/>
    <w:pPr>
      <w:numPr>
        <w:numId w:val="22"/>
      </w:numPr>
      <w:spacing w:after="0" w:line="360" w:lineRule="auto"/>
      <w:ind w:left="1219" w:hanging="357"/>
      <w:contextualSpacing/>
      <w:jc w:val="both"/>
    </w:pPr>
    <w:rPr>
      <w:rFonts w:ascii="Times New Roman" w:eastAsiaTheme="minorEastAsia" w:hAnsi="Times New Roman" w:cs="Times New Roman"/>
      <w:iCs/>
      <w:color w:val="1C1C1C"/>
      <w:sz w:val="28"/>
      <w:shd w:val="clear" w:color="auto" w:fill="FFFFFF"/>
    </w:rPr>
  </w:style>
  <w:style w:type="paragraph" w:customStyle="1" w:styleId="12">
    <w:name w:val="Стиль1"/>
    <w:basedOn w:val="aff8"/>
    <w:qFormat/>
    <w:rsid w:val="003413A9"/>
  </w:style>
  <w:style w:type="paragraph" w:customStyle="1" w:styleId="affb">
    <w:name w:val="название"/>
    <w:basedOn w:val="aa"/>
    <w:rsid w:val="003413A9"/>
  </w:style>
  <w:style w:type="character" w:styleId="affc">
    <w:name w:val="Strong"/>
    <w:basedOn w:val="ab"/>
    <w:uiPriority w:val="22"/>
    <w:qFormat/>
    <w:rsid w:val="003413A9"/>
    <w:rPr>
      <w:b/>
      <w:bCs/>
    </w:rPr>
  </w:style>
  <w:style w:type="character" w:customStyle="1" w:styleId="13">
    <w:name w:val="Неразрешенное упоминание1"/>
    <w:basedOn w:val="ab"/>
    <w:uiPriority w:val="99"/>
    <w:semiHidden/>
    <w:unhideWhenUsed/>
    <w:rsid w:val="003413A9"/>
    <w:rPr>
      <w:color w:val="605E5C"/>
      <w:shd w:val="clear" w:color="auto" w:fill="E1DFDD"/>
    </w:rPr>
  </w:style>
  <w:style w:type="paragraph" w:styleId="22">
    <w:name w:val="List 2"/>
    <w:basedOn w:val="aa"/>
    <w:uiPriority w:val="99"/>
    <w:unhideWhenUsed/>
    <w:rsid w:val="003413A9"/>
    <w:pPr>
      <w:ind w:left="720" w:hanging="360"/>
      <w:contextualSpacing/>
    </w:pPr>
  </w:style>
  <w:style w:type="paragraph" w:customStyle="1" w:styleId="a9">
    <w:name w:val="Название рисунка"/>
    <w:basedOn w:val="aa"/>
    <w:next w:val="aa"/>
    <w:autoRedefine/>
    <w:qFormat/>
    <w:rsid w:val="003413A9"/>
    <w:pPr>
      <w:numPr>
        <w:numId w:val="27"/>
      </w:numPr>
      <w:spacing w:before="240" w:after="240" w:line="240" w:lineRule="auto"/>
      <w:ind w:left="0" w:firstLine="0"/>
      <w:jc w:val="center"/>
    </w:pPr>
    <w:rPr>
      <w:rFonts w:ascii="Times New Roman" w:hAnsi="Times New Roman"/>
      <w:sz w:val="28"/>
    </w:rPr>
  </w:style>
  <w:style w:type="paragraph" w:styleId="23">
    <w:name w:val="Body Text 2"/>
    <w:aliases w:val="маркерованный список1"/>
    <w:basedOn w:val="aa"/>
    <w:link w:val="24"/>
    <w:uiPriority w:val="99"/>
    <w:rsid w:val="003413A9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aliases w:val="маркерованный список1 Знак"/>
    <w:basedOn w:val="ab"/>
    <w:link w:val="23"/>
    <w:uiPriority w:val="99"/>
    <w:rsid w:val="003413A9"/>
    <w:rPr>
      <w:sz w:val="24"/>
      <w:szCs w:val="24"/>
      <w:lang w:eastAsia="en-US"/>
    </w:rPr>
  </w:style>
  <w:style w:type="paragraph" w:customStyle="1" w:styleId="affd">
    <w:name w:val="Титульный лист"/>
    <w:basedOn w:val="affe"/>
    <w:uiPriority w:val="99"/>
    <w:rsid w:val="003413A9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5">
    <w:name w:val="титульный2"/>
    <w:basedOn w:val="affe"/>
    <w:uiPriority w:val="99"/>
    <w:rsid w:val="003413A9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fe">
    <w:name w:val="Plain Text"/>
    <w:basedOn w:val="aa"/>
    <w:link w:val="afff"/>
    <w:uiPriority w:val="99"/>
    <w:semiHidden/>
    <w:unhideWhenUsed/>
    <w:rsid w:val="003413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">
    <w:name w:val="Текст Знак"/>
    <w:basedOn w:val="ab"/>
    <w:link w:val="affe"/>
    <w:uiPriority w:val="99"/>
    <w:semiHidden/>
    <w:rsid w:val="003413A9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a2">
    <w:name w:val="Подписи таблиц"/>
    <w:autoRedefine/>
    <w:qFormat/>
    <w:rsid w:val="003413A9"/>
    <w:pPr>
      <w:numPr>
        <w:numId w:val="28"/>
      </w:numPr>
      <w:ind w:left="284" w:hanging="284"/>
    </w:pPr>
    <w:rPr>
      <w:rFonts w:eastAsiaTheme="minorHAnsi" w:cstheme="minorBidi"/>
      <w:sz w:val="28"/>
      <w:lang w:eastAsia="en-US"/>
    </w:rPr>
  </w:style>
  <w:style w:type="paragraph" w:customStyle="1" w:styleId="afff0">
    <w:name w:val="Код"/>
    <w:basedOn w:val="affa"/>
    <w:qFormat/>
    <w:rsid w:val="003413A9"/>
    <w:pPr>
      <w:jc w:val="left"/>
    </w:pPr>
    <w:rPr>
      <w:rFonts w:ascii="Courier New" w:hAnsi="Courier New"/>
    </w:rPr>
  </w:style>
  <w:style w:type="paragraph" w:customStyle="1" w:styleId="a4">
    <w:name w:val="Список использованных источников"/>
    <w:basedOn w:val="affa"/>
    <w:autoRedefine/>
    <w:qFormat/>
    <w:rsid w:val="00A07690"/>
    <w:pPr>
      <w:numPr>
        <w:numId w:val="29"/>
      </w:numPr>
      <w:ind w:left="0" w:firstLine="0"/>
    </w:pPr>
    <w:rPr>
      <w:rFonts w:eastAsia="Times New Roman"/>
      <w:shd w:val="clear" w:color="auto" w:fill="auto"/>
      <w:lang w:val="en-US"/>
    </w:rPr>
  </w:style>
  <w:style w:type="paragraph" w:customStyle="1" w:styleId="afff1">
    <w:name w:val="Приложения"/>
    <w:basedOn w:val="aff8"/>
    <w:link w:val="afff2"/>
    <w:autoRedefine/>
    <w:qFormat/>
    <w:rsid w:val="003413A9"/>
    <w:pPr>
      <w:spacing w:line="240" w:lineRule="auto"/>
      <w:ind w:left="360"/>
    </w:pPr>
  </w:style>
  <w:style w:type="paragraph" w:customStyle="1" w:styleId="afff3">
    <w:name w:val="Название приложения"/>
    <w:basedOn w:val="afff1"/>
    <w:link w:val="afff4"/>
    <w:qFormat/>
    <w:rsid w:val="003413A9"/>
    <w:pPr>
      <w:spacing w:line="360" w:lineRule="auto"/>
      <w:ind w:left="357"/>
    </w:pPr>
  </w:style>
  <w:style w:type="paragraph" w:styleId="HTML">
    <w:name w:val="HTML Preformatted"/>
    <w:basedOn w:val="aa"/>
    <w:link w:val="HTML0"/>
    <w:uiPriority w:val="99"/>
    <w:semiHidden/>
    <w:unhideWhenUsed/>
    <w:rsid w:val="00341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3413A9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ab"/>
    <w:rsid w:val="003413A9"/>
  </w:style>
  <w:style w:type="character" w:customStyle="1" w:styleId="pln">
    <w:name w:val="pln"/>
    <w:basedOn w:val="ab"/>
    <w:rsid w:val="003413A9"/>
  </w:style>
  <w:style w:type="character" w:customStyle="1" w:styleId="typ">
    <w:name w:val="typ"/>
    <w:basedOn w:val="ab"/>
    <w:rsid w:val="003413A9"/>
  </w:style>
  <w:style w:type="character" w:customStyle="1" w:styleId="pun">
    <w:name w:val="pun"/>
    <w:basedOn w:val="ab"/>
    <w:rsid w:val="003413A9"/>
  </w:style>
  <w:style w:type="character" w:customStyle="1" w:styleId="str">
    <w:name w:val="str"/>
    <w:basedOn w:val="ab"/>
    <w:rsid w:val="003413A9"/>
  </w:style>
  <w:style w:type="character" w:customStyle="1" w:styleId="com">
    <w:name w:val="com"/>
    <w:basedOn w:val="ab"/>
    <w:rsid w:val="003413A9"/>
  </w:style>
  <w:style w:type="paragraph" w:customStyle="1" w:styleId="afff5">
    <w:name w:val="Содержание"/>
    <w:basedOn w:val="aff8"/>
    <w:autoRedefine/>
    <w:qFormat/>
    <w:rsid w:val="002968DC"/>
    <w:rPr>
      <w:color w:val="000000" w:themeColor="text1"/>
    </w:rPr>
  </w:style>
  <w:style w:type="paragraph" w:customStyle="1" w:styleId="afff6">
    <w:name w:val="Заголовок списка используемых источников"/>
    <w:basedOn w:val="aff8"/>
    <w:autoRedefine/>
    <w:qFormat/>
    <w:rsid w:val="003413A9"/>
  </w:style>
  <w:style w:type="paragraph" w:styleId="afff7">
    <w:name w:val="Balloon Text"/>
    <w:basedOn w:val="aa"/>
    <w:link w:val="afff8"/>
    <w:uiPriority w:val="99"/>
    <w:semiHidden/>
    <w:unhideWhenUsed/>
    <w:rsid w:val="00341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Текст выноски Знак"/>
    <w:basedOn w:val="ab"/>
    <w:link w:val="afff7"/>
    <w:uiPriority w:val="99"/>
    <w:semiHidden/>
    <w:rsid w:val="003413A9"/>
    <w:rPr>
      <w:rFonts w:ascii="Tahoma" w:eastAsiaTheme="minorHAnsi" w:hAnsi="Tahoma" w:cs="Tahoma"/>
      <w:sz w:val="16"/>
      <w:szCs w:val="16"/>
      <w:lang w:eastAsia="en-US"/>
    </w:rPr>
  </w:style>
  <w:style w:type="character" w:styleId="afff9">
    <w:name w:val="Placeholder Text"/>
    <w:basedOn w:val="ab"/>
    <w:uiPriority w:val="99"/>
    <w:semiHidden/>
    <w:rsid w:val="003413A9"/>
    <w:rPr>
      <w:color w:val="808080"/>
    </w:rPr>
  </w:style>
  <w:style w:type="paragraph" w:customStyle="1" w:styleId="afffa">
    <w:name w:val="Для формул"/>
    <w:basedOn w:val="afff3"/>
    <w:link w:val="afffb"/>
    <w:qFormat/>
    <w:rsid w:val="003413A9"/>
    <w:rPr>
      <w:b w:val="0"/>
      <w:sz w:val="28"/>
    </w:rPr>
  </w:style>
  <w:style w:type="character" w:customStyle="1" w:styleId="aff9">
    <w:name w:val="Введение/заключение Знак"/>
    <w:basedOn w:val="ab"/>
    <w:link w:val="aff8"/>
    <w:rsid w:val="003413A9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2">
    <w:name w:val="Приложения Знак"/>
    <w:basedOn w:val="aff9"/>
    <w:link w:val="afff1"/>
    <w:rsid w:val="003413A9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4">
    <w:name w:val="Название приложения Знак"/>
    <w:basedOn w:val="afff2"/>
    <w:link w:val="afff3"/>
    <w:rsid w:val="003413A9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b">
    <w:name w:val="Для формул Знак"/>
    <w:basedOn w:val="afff4"/>
    <w:link w:val="afffa"/>
    <w:rsid w:val="003413A9"/>
    <w:rPr>
      <w:rFonts w:eastAsiaTheme="minorHAnsi" w:cstheme="minorBidi"/>
      <w:b w:val="0"/>
      <w:bCs/>
      <w:color w:val="FFFFFF" w:themeColor="background1"/>
      <w:sz w:val="28"/>
      <w:lang w:eastAsia="en-US"/>
    </w:rPr>
  </w:style>
  <w:style w:type="character" w:customStyle="1" w:styleId="new">
    <w:name w:val="new"/>
    <w:basedOn w:val="ab"/>
    <w:rsid w:val="003413A9"/>
  </w:style>
  <w:style w:type="paragraph" w:styleId="afffc">
    <w:name w:val="Normal (Web)"/>
    <w:basedOn w:val="aa"/>
    <w:uiPriority w:val="99"/>
    <w:unhideWhenUsed/>
    <w:rsid w:val="0034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ab"/>
    <w:uiPriority w:val="99"/>
    <w:semiHidden/>
    <w:unhideWhenUsed/>
    <w:rsid w:val="003413A9"/>
    <w:rPr>
      <w:color w:val="605E5C"/>
      <w:shd w:val="clear" w:color="auto" w:fill="E1DFDD"/>
    </w:rPr>
  </w:style>
  <w:style w:type="character" w:customStyle="1" w:styleId="MTEquationSection">
    <w:name w:val="MTEquationSection"/>
    <w:basedOn w:val="ab"/>
    <w:rsid w:val="003413A9"/>
    <w:rPr>
      <w:rFonts w:ascii="Times New Roman" w:eastAsia="Times New Roman" w:hAnsi="Times New Roman"/>
      <w:vanish/>
      <w:color w:val="FF0000"/>
      <w:sz w:val="28"/>
      <w:szCs w:val="28"/>
      <w:lang w:eastAsia="ru-RU"/>
    </w:rPr>
  </w:style>
  <w:style w:type="character" w:customStyle="1" w:styleId="apple-tab-span">
    <w:name w:val="apple-tab-span"/>
    <w:basedOn w:val="ab"/>
    <w:rsid w:val="0029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ki\OneDrive\&#1056;&#1072;&#1073;&#1086;&#1095;&#1080;&#1081;%20&#1089;&#1090;&#1086;&#1083;\&#1090;&#1080;&#1087;&#1080;&#1089;%20&#1082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jr8yGzmEfkKimVp1jE4RAYpS3A==">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276E72-8C41-42E8-9E02-B8AE5DC8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типис курсовая.dotx</Template>
  <TotalTime>208</TotalTime>
  <Pages>21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брюхов</dc:creator>
  <cp:lastModifiedBy>Ilya Молдавский</cp:lastModifiedBy>
  <cp:revision>35</cp:revision>
  <dcterms:created xsi:type="dcterms:W3CDTF">2023-03-19T16:34:00Z</dcterms:created>
  <dcterms:modified xsi:type="dcterms:W3CDTF">2023-03-24T13:54:00Z</dcterms:modified>
</cp:coreProperties>
</file>